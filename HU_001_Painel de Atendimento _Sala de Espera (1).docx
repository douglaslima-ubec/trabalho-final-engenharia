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AF1C" w14:textId="77777777" w:rsidR="00C637A1" w:rsidRDefault="00681E7A" w:rsidP="00205118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r>
        <w:rPr>
          <w:rFonts w:eastAsia="Lucida Sans Unicode" w:cs="Arial"/>
          <w:color w:val="000000"/>
          <w:szCs w:val="24"/>
          <w:lang w:bidi="en-US"/>
        </w:rPr>
        <w:t>Identificação</w:t>
      </w:r>
      <w:r w:rsidR="009A65FE">
        <w:rPr>
          <w:rFonts w:eastAsia="Lucida Sans Unicode" w:cs="Arial"/>
          <w:color w:val="000000"/>
          <w:szCs w:val="24"/>
          <w:lang w:bidi="en-US"/>
        </w:rPr>
        <w:t xml:space="preserve"> da história</w:t>
      </w:r>
    </w:p>
    <w:tbl>
      <w:tblPr>
        <w:tblStyle w:val="Tabelacomgrade"/>
        <w:tblW w:w="0" w:type="auto"/>
        <w:tblInd w:w="108" w:type="dxa"/>
        <w:tblBorders>
          <w:left w:val="none" w:sz="0" w:space="0" w:color="auto"/>
          <w:right w:val="none" w:sz="0" w:space="0" w:color="auto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60"/>
        <w:gridCol w:w="992"/>
        <w:gridCol w:w="1134"/>
        <w:gridCol w:w="5984"/>
      </w:tblGrid>
      <w:tr w:rsidR="00681E7A" w:rsidRPr="00681E7A" w14:paraId="5FED3869" w14:textId="77777777" w:rsidTr="00800875">
        <w:tc>
          <w:tcPr>
            <w:tcW w:w="1560" w:type="dxa"/>
            <w:shd w:val="clear" w:color="auto" w:fill="D9D9D9" w:themeFill="background1" w:themeFillShade="D9"/>
          </w:tcPr>
          <w:p w14:paraId="256AADD9" w14:textId="77777777" w:rsidR="00681E7A" w:rsidRPr="00681E7A" w:rsidRDefault="009A65FE" w:rsidP="009A65FE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Número</w:t>
            </w:r>
            <w:r w:rsidR="001C33A2">
              <w:rPr>
                <w:rFonts w:cs="Arial"/>
                <w:b/>
                <w:color w:val="auto"/>
                <w:sz w:val="18"/>
                <w:szCs w:val="18"/>
              </w:rPr>
              <w:t>:</w:t>
            </w:r>
          </w:p>
        </w:tc>
        <w:tc>
          <w:tcPr>
            <w:tcW w:w="992" w:type="dxa"/>
          </w:tcPr>
          <w:p w14:paraId="089C2E3C" w14:textId="1D7DBDF7" w:rsidR="00681E7A" w:rsidRPr="00D4115D" w:rsidRDefault="00203696" w:rsidP="00681E7A">
            <w:pPr>
              <w:pStyle w:val="QualidadeTexto"/>
              <w:spacing w:before="40" w:after="40" w:line="240" w:lineRule="auto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00</w:t>
            </w:r>
            <w:r w:rsidR="002E7A7C">
              <w:rPr>
                <w:rFonts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AA66373" w14:textId="77777777" w:rsidR="00681E7A" w:rsidRPr="00681E7A" w:rsidRDefault="00800875" w:rsidP="00681E7A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>
              <w:rPr>
                <w:rFonts w:cs="Arial"/>
                <w:b/>
                <w:color w:val="auto"/>
                <w:sz w:val="18"/>
                <w:szCs w:val="18"/>
              </w:rPr>
              <w:t>Nome:</w:t>
            </w:r>
          </w:p>
        </w:tc>
        <w:tc>
          <w:tcPr>
            <w:tcW w:w="5984" w:type="dxa"/>
          </w:tcPr>
          <w:p w14:paraId="0C4220B3" w14:textId="3F1C70B0" w:rsidR="00681E7A" w:rsidRPr="00D4115D" w:rsidRDefault="00B36979" w:rsidP="00D4115D">
            <w:pPr>
              <w:pStyle w:val="QualidadeTexto"/>
              <w:spacing w:before="40" w:after="40" w:line="240" w:lineRule="auto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Painel de Atendimento</w:t>
            </w:r>
            <w:r w:rsidR="00C27FDD">
              <w:rPr>
                <w:rFonts w:cs="Arial"/>
                <w:color w:val="000000" w:themeColor="text1"/>
                <w:sz w:val="18"/>
                <w:szCs w:val="18"/>
              </w:rPr>
              <w:t xml:space="preserve"> – Sala de Espera</w:t>
            </w:r>
          </w:p>
        </w:tc>
      </w:tr>
      <w:tr w:rsidR="00681E7A" w:rsidRPr="00681E7A" w14:paraId="5875A494" w14:textId="77777777" w:rsidTr="00C11DA5">
        <w:tc>
          <w:tcPr>
            <w:tcW w:w="1560" w:type="dxa"/>
            <w:shd w:val="clear" w:color="auto" w:fill="D9D9D9" w:themeFill="background1" w:themeFillShade="D9"/>
          </w:tcPr>
          <w:p w14:paraId="2A99F5A1" w14:textId="77777777" w:rsidR="00681E7A" w:rsidRPr="00681E7A" w:rsidRDefault="00681E7A" w:rsidP="00681E7A">
            <w:pPr>
              <w:pStyle w:val="QualidadeTexto"/>
              <w:spacing w:before="40" w:after="40" w:line="240" w:lineRule="auto"/>
              <w:jc w:val="center"/>
              <w:rPr>
                <w:rFonts w:cs="Arial"/>
                <w:b/>
                <w:color w:val="auto"/>
                <w:sz w:val="18"/>
                <w:szCs w:val="18"/>
              </w:rPr>
            </w:pPr>
            <w:r w:rsidRPr="00681E7A">
              <w:rPr>
                <w:rFonts w:cs="Arial"/>
                <w:b/>
                <w:color w:val="auto"/>
                <w:sz w:val="18"/>
                <w:szCs w:val="18"/>
              </w:rPr>
              <w:t>Descrição:</w:t>
            </w:r>
          </w:p>
        </w:tc>
        <w:tc>
          <w:tcPr>
            <w:tcW w:w="8110" w:type="dxa"/>
            <w:gridSpan w:val="3"/>
          </w:tcPr>
          <w:p w14:paraId="6F70E106" w14:textId="2BC06C5F" w:rsidR="00681E7A" w:rsidRPr="00D4115D" w:rsidRDefault="00800875" w:rsidP="00E1591D">
            <w:pPr>
              <w:pStyle w:val="QualidadeTexto"/>
              <w:spacing w:before="40" w:after="40" w:line="240" w:lineRule="auto"/>
              <w:rPr>
                <w:rFonts w:cs="Arial"/>
                <w:color w:val="000000" w:themeColor="text1"/>
                <w:sz w:val="18"/>
                <w:szCs w:val="18"/>
              </w:rPr>
            </w:pPr>
            <w:r w:rsidRPr="00D4115D">
              <w:rPr>
                <w:rFonts w:cs="Arial"/>
                <w:color w:val="000000" w:themeColor="text1"/>
                <w:sz w:val="18"/>
                <w:szCs w:val="18"/>
              </w:rPr>
              <w:t xml:space="preserve">Como </w:t>
            </w:r>
            <w:r w:rsidR="00A63752">
              <w:rPr>
                <w:rFonts w:cs="Arial"/>
                <w:color w:val="000000" w:themeColor="text1"/>
                <w:sz w:val="18"/>
                <w:szCs w:val="18"/>
              </w:rPr>
              <w:t>um usuário</w:t>
            </w:r>
            <w:r w:rsidR="00980468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291CDA">
              <w:rPr>
                <w:rFonts w:cs="Arial"/>
                <w:color w:val="000000" w:themeColor="text1"/>
                <w:sz w:val="18"/>
                <w:szCs w:val="18"/>
              </w:rPr>
              <w:t xml:space="preserve">Interno </w:t>
            </w:r>
            <w:r w:rsidR="00A63752">
              <w:rPr>
                <w:rFonts w:cs="Arial"/>
                <w:color w:val="000000" w:themeColor="text1"/>
                <w:sz w:val="18"/>
                <w:szCs w:val="18"/>
              </w:rPr>
              <w:t xml:space="preserve">eu gostaria de </w:t>
            </w:r>
            <w:r w:rsidR="00B36979">
              <w:rPr>
                <w:rFonts w:cs="Arial"/>
                <w:color w:val="000000" w:themeColor="text1"/>
                <w:sz w:val="18"/>
                <w:szCs w:val="18"/>
              </w:rPr>
              <w:t>realizar um atendimento no Balcão</w:t>
            </w:r>
            <w:r w:rsidR="00296C8E">
              <w:rPr>
                <w:rFonts w:cs="Arial"/>
                <w:color w:val="000000" w:themeColor="text1"/>
                <w:sz w:val="18"/>
                <w:szCs w:val="18"/>
              </w:rPr>
              <w:t xml:space="preserve"> Virtual </w:t>
            </w:r>
            <w:r w:rsidR="00A63752">
              <w:rPr>
                <w:rFonts w:cs="Arial"/>
                <w:color w:val="000000" w:themeColor="text1"/>
                <w:sz w:val="18"/>
                <w:szCs w:val="18"/>
              </w:rPr>
              <w:t>para</w:t>
            </w:r>
            <w:r w:rsidR="00E1591D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  <w:r w:rsidR="002C43A8">
              <w:rPr>
                <w:rFonts w:cs="Arial"/>
                <w:color w:val="000000" w:themeColor="text1"/>
                <w:sz w:val="18"/>
                <w:szCs w:val="18"/>
              </w:rPr>
              <w:t>verificar documentos e informações de</w:t>
            </w:r>
            <w:r w:rsidR="00713467">
              <w:rPr>
                <w:rFonts w:cs="Arial"/>
                <w:color w:val="000000" w:themeColor="text1"/>
                <w:sz w:val="18"/>
                <w:szCs w:val="18"/>
              </w:rPr>
              <w:t xml:space="preserve"> usuários</w:t>
            </w:r>
            <w:r w:rsidR="002C43A8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</w:tc>
      </w:tr>
    </w:tbl>
    <w:p w14:paraId="3437B648" w14:textId="77777777" w:rsidR="008A0A97" w:rsidRDefault="00A711BF" w:rsidP="008A0A97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0" w:name="_Toc456598590"/>
      <w:bookmarkStart w:id="1" w:name="_Toc456600921"/>
      <w:bookmarkStart w:id="2" w:name="_Toc534195094"/>
      <w:bookmarkStart w:id="3" w:name="_Toc283042644"/>
      <w:bookmarkStart w:id="4" w:name="_Toc294360272"/>
      <w:r>
        <w:rPr>
          <w:rFonts w:eastAsia="Lucida Sans Unicode" w:cs="Arial"/>
          <w:color w:val="000000"/>
          <w:szCs w:val="24"/>
          <w:lang w:bidi="en-US"/>
        </w:rPr>
        <w:t>Critérios de aceitação</w:t>
      </w:r>
    </w:p>
    <w:tbl>
      <w:tblPr>
        <w:tblW w:w="4929" w:type="pct"/>
        <w:tblInd w:w="7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808080" w:themeColor="background1" w:themeShade="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935"/>
      </w:tblGrid>
      <w:tr w:rsidR="00A711BF" w:rsidRPr="00BC4C72" w14:paraId="67B4E5CF" w14:textId="77777777" w:rsidTr="006C62B1">
        <w:tc>
          <w:tcPr>
            <w:tcW w:w="365" w:type="pct"/>
            <w:shd w:val="clear" w:color="auto" w:fill="D9D9D9" w:themeFill="background1" w:themeFillShade="D9"/>
            <w:vAlign w:val="center"/>
          </w:tcPr>
          <w:p w14:paraId="5858ACF0" w14:textId="77777777" w:rsidR="00A711BF" w:rsidRPr="00922A5F" w:rsidRDefault="00A711BF" w:rsidP="00510E59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Nº</w:t>
            </w:r>
          </w:p>
        </w:tc>
        <w:tc>
          <w:tcPr>
            <w:tcW w:w="4635" w:type="pct"/>
            <w:shd w:val="clear" w:color="auto" w:fill="D9D9D9" w:themeFill="background1" w:themeFillShade="D9"/>
            <w:vAlign w:val="center"/>
          </w:tcPr>
          <w:p w14:paraId="5CEF69A6" w14:textId="77777777" w:rsidR="00A711BF" w:rsidRPr="00922A5F" w:rsidRDefault="00A711BF" w:rsidP="008A0A9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eastAsia="pt-BR"/>
              </w:rPr>
            </w:pPr>
            <w:r w:rsidRPr="00570613"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Descrição</w:t>
            </w:r>
          </w:p>
        </w:tc>
      </w:tr>
      <w:tr w:rsidR="006568FE" w:rsidRPr="00922A5F" w14:paraId="7811615E" w14:textId="77777777" w:rsidTr="002C7CE8">
        <w:tc>
          <w:tcPr>
            <w:tcW w:w="365" w:type="pct"/>
            <w:shd w:val="clear" w:color="auto" w:fill="FFFFFF" w:themeFill="background1"/>
          </w:tcPr>
          <w:p w14:paraId="21E1349B" w14:textId="77777777" w:rsidR="006568FE" w:rsidRPr="008213B2" w:rsidRDefault="006568FE" w:rsidP="006568FE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CA1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57ABE231" w14:textId="261643CE" w:rsidR="006568FE" w:rsidRPr="00F42229" w:rsidRDefault="006568FE" w:rsidP="006568FE">
            <w:pPr>
              <w:spacing w:before="40" w:after="40" w:line="240" w:lineRule="auto"/>
              <w:rPr>
                <w:rFonts w:ascii="Arial" w:hAnsi="Arial" w:cs="Arial"/>
                <w:iCs/>
                <w:color w:val="0000FF"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>O sistema deverá listar todos atendimentos a ser realizado</w:t>
            </w:r>
            <w:r w:rsidR="00CF6C6E">
              <w:rPr>
                <w:rFonts w:cs="Arial"/>
                <w:iCs/>
                <w:sz w:val="18"/>
                <w:szCs w:val="18"/>
                <w:lang w:eastAsia="pt-BR"/>
              </w:rPr>
              <w:t xml:space="preserve"> por data atual. </w:t>
            </w:r>
            <w:r>
              <w:rPr>
                <w:rFonts w:cs="Arial"/>
                <w:iCs/>
                <w:sz w:val="18"/>
                <w:szCs w:val="18"/>
                <w:lang w:eastAsia="pt-BR"/>
              </w:rPr>
              <w:t xml:space="preserve"> </w:t>
            </w:r>
          </w:p>
        </w:tc>
      </w:tr>
      <w:tr w:rsidR="00716998" w:rsidRPr="00922A5F" w14:paraId="7621E879" w14:textId="77777777" w:rsidTr="002C7CE8">
        <w:tc>
          <w:tcPr>
            <w:tcW w:w="365" w:type="pct"/>
            <w:shd w:val="clear" w:color="auto" w:fill="FFFFFF" w:themeFill="background1"/>
          </w:tcPr>
          <w:p w14:paraId="18FB7930" w14:textId="530C46F8" w:rsidR="00716998" w:rsidRPr="008213B2" w:rsidRDefault="00716998" w:rsidP="00716998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0264F544" w14:textId="5C37EA09" w:rsidR="00716998" w:rsidRDefault="00716998" w:rsidP="00716998">
            <w:pPr>
              <w:spacing w:before="40" w:after="40" w:line="240" w:lineRule="auto"/>
              <w:rPr>
                <w:rFonts w:cs="Arial"/>
                <w:iCs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 xml:space="preserve">O sistema deverá listar todos atendimentos prioritários de forma ordenada.  </w:t>
            </w:r>
          </w:p>
        </w:tc>
      </w:tr>
      <w:tr w:rsidR="00CF17FA" w:rsidRPr="00922A5F" w14:paraId="0ACA92AC" w14:textId="77777777" w:rsidTr="002C7CE8">
        <w:tc>
          <w:tcPr>
            <w:tcW w:w="365" w:type="pct"/>
            <w:shd w:val="clear" w:color="auto" w:fill="FFFFFF" w:themeFill="background1"/>
          </w:tcPr>
          <w:p w14:paraId="212F88E3" w14:textId="3A13ED86" w:rsidR="00CF17FA" w:rsidRPr="008213B2" w:rsidRDefault="00CF17FA" w:rsidP="00CF17FA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37A33239" w14:textId="619667A9" w:rsidR="00CF17FA" w:rsidRDefault="00CF17FA" w:rsidP="00CF17FA">
            <w:pPr>
              <w:spacing w:before="40" w:after="40" w:line="240" w:lineRule="auto"/>
              <w:rPr>
                <w:rFonts w:cs="Arial"/>
                <w:iCs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>O sistema deverá permitir iniciar e recusar o atendimento</w:t>
            </w:r>
            <w:r w:rsidR="009A2866">
              <w:rPr>
                <w:rFonts w:cs="Arial"/>
                <w:iCs/>
                <w:sz w:val="18"/>
                <w:szCs w:val="18"/>
                <w:lang w:eastAsia="pt-BR"/>
              </w:rPr>
              <w:t>.</w:t>
            </w:r>
          </w:p>
        </w:tc>
      </w:tr>
      <w:tr w:rsidR="00CF17FA" w:rsidRPr="00922A5F" w14:paraId="18B11C79" w14:textId="77777777" w:rsidTr="002C7CE8">
        <w:tc>
          <w:tcPr>
            <w:tcW w:w="365" w:type="pct"/>
            <w:shd w:val="clear" w:color="auto" w:fill="FFFFFF" w:themeFill="background1"/>
          </w:tcPr>
          <w:p w14:paraId="0E489F7D" w14:textId="7CBB82F7" w:rsidR="00CF17FA" w:rsidRPr="008213B2" w:rsidRDefault="00CF17FA" w:rsidP="00CF17FA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131B484B" w14:textId="62860CFF" w:rsidR="00CF17FA" w:rsidRDefault="00CF17FA" w:rsidP="00CF17FA">
            <w:pPr>
              <w:spacing w:before="40" w:after="40" w:line="240" w:lineRule="auto"/>
              <w:rPr>
                <w:rFonts w:cs="Arial"/>
                <w:iCs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 xml:space="preserve">O sistema deverá </w:t>
            </w:r>
            <w:r w:rsidR="004B7F0A">
              <w:rPr>
                <w:rFonts w:cs="Arial"/>
                <w:iCs/>
                <w:sz w:val="18"/>
                <w:szCs w:val="18"/>
                <w:lang w:eastAsia="pt-BR"/>
              </w:rPr>
              <w:t>permitir visualizar as observações para atendimento</w:t>
            </w:r>
            <w:r w:rsidR="009A2866">
              <w:rPr>
                <w:rFonts w:cs="Arial"/>
                <w:iCs/>
                <w:sz w:val="18"/>
                <w:szCs w:val="18"/>
                <w:lang w:eastAsia="pt-BR"/>
              </w:rPr>
              <w:t>.</w:t>
            </w:r>
          </w:p>
        </w:tc>
      </w:tr>
      <w:tr w:rsidR="004B7F0A" w:rsidRPr="00922A5F" w14:paraId="5C52EE7A" w14:textId="77777777" w:rsidTr="002C7CE8">
        <w:tc>
          <w:tcPr>
            <w:tcW w:w="365" w:type="pct"/>
            <w:shd w:val="clear" w:color="auto" w:fill="FFFFFF" w:themeFill="background1"/>
          </w:tcPr>
          <w:p w14:paraId="5B039BEA" w14:textId="4B4A4FAE" w:rsidR="004B7F0A" w:rsidRPr="008213B2" w:rsidRDefault="004B7F0A" w:rsidP="004B7F0A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34813820" w14:textId="317D2806" w:rsidR="004B7F0A" w:rsidRDefault="004B7F0A" w:rsidP="004B7F0A">
            <w:pPr>
              <w:spacing w:before="40" w:after="40" w:line="240" w:lineRule="auto"/>
              <w:rPr>
                <w:rFonts w:cs="Arial"/>
                <w:iCs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 xml:space="preserve">O sistema deverá permitir incluir após iniciar o atendimento </w:t>
            </w:r>
            <w:r w:rsidR="00850093">
              <w:rPr>
                <w:rFonts w:cs="Arial"/>
                <w:iCs/>
                <w:sz w:val="18"/>
                <w:szCs w:val="18"/>
                <w:lang w:eastAsia="pt-BR"/>
              </w:rPr>
              <w:t>comentários sobre o atendimento</w:t>
            </w:r>
            <w:r w:rsidR="009A2866">
              <w:rPr>
                <w:rFonts w:cs="Arial"/>
                <w:iCs/>
                <w:sz w:val="18"/>
                <w:szCs w:val="18"/>
                <w:lang w:eastAsia="pt-BR"/>
              </w:rPr>
              <w:t>.</w:t>
            </w:r>
          </w:p>
        </w:tc>
      </w:tr>
      <w:tr w:rsidR="009A2866" w:rsidRPr="00922A5F" w14:paraId="4685D752" w14:textId="77777777" w:rsidTr="002C7CE8">
        <w:tc>
          <w:tcPr>
            <w:tcW w:w="365" w:type="pct"/>
            <w:shd w:val="clear" w:color="auto" w:fill="FFFFFF" w:themeFill="background1"/>
          </w:tcPr>
          <w:p w14:paraId="7273F812" w14:textId="394258FF" w:rsidR="009A2866" w:rsidRPr="008213B2" w:rsidRDefault="00E2406E" w:rsidP="009A2866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6600C4AC" w14:textId="3AC68265" w:rsidR="009A2866" w:rsidRDefault="009A2866" w:rsidP="009A2866">
            <w:pPr>
              <w:spacing w:before="40" w:after="40" w:line="240" w:lineRule="auto"/>
              <w:rPr>
                <w:rFonts w:cs="Arial"/>
                <w:iCs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 xml:space="preserve">O sistema deverá permitir </w:t>
            </w:r>
            <w:r w:rsidR="00FE62D2">
              <w:rPr>
                <w:rFonts w:cs="Arial"/>
                <w:iCs/>
                <w:sz w:val="18"/>
                <w:szCs w:val="18"/>
                <w:lang w:eastAsia="pt-BR"/>
              </w:rPr>
              <w:t xml:space="preserve">selecionar que um comentário adicionado é relevante </w:t>
            </w:r>
          </w:p>
        </w:tc>
      </w:tr>
      <w:tr w:rsidR="00FE62D2" w:rsidRPr="00922A5F" w14:paraId="519F0E40" w14:textId="77777777" w:rsidTr="002C7CE8">
        <w:tc>
          <w:tcPr>
            <w:tcW w:w="365" w:type="pct"/>
            <w:shd w:val="clear" w:color="auto" w:fill="FFFFFF" w:themeFill="background1"/>
          </w:tcPr>
          <w:p w14:paraId="6CDFD619" w14:textId="76075E61" w:rsidR="00FE62D2" w:rsidRPr="008213B2" w:rsidRDefault="00E2406E" w:rsidP="009A2866">
            <w:pPr>
              <w:spacing w:before="40" w:after="40" w:line="240" w:lineRule="auto"/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</w:pPr>
            <w:r w:rsidRPr="008213B2"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CA</w:t>
            </w:r>
            <w:r>
              <w:rPr>
                <w:rFonts w:ascii="Arial" w:hAnsi="Arial" w:cs="Arial"/>
                <w:iCs/>
                <w:color w:val="000000" w:themeColor="text1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4635" w:type="pct"/>
            <w:shd w:val="clear" w:color="auto" w:fill="FFFFFF" w:themeFill="background1"/>
            <w:vAlign w:val="center"/>
          </w:tcPr>
          <w:p w14:paraId="6225724E" w14:textId="6A1F00EF" w:rsidR="00FE62D2" w:rsidRDefault="00E2406E" w:rsidP="009A2866">
            <w:pPr>
              <w:spacing w:before="40" w:after="40" w:line="240" w:lineRule="auto"/>
              <w:rPr>
                <w:rFonts w:cs="Arial"/>
                <w:iCs/>
                <w:sz w:val="18"/>
                <w:szCs w:val="18"/>
                <w:lang w:eastAsia="pt-BR"/>
              </w:rPr>
            </w:pPr>
            <w:r>
              <w:rPr>
                <w:rFonts w:cs="Arial"/>
                <w:iCs/>
                <w:sz w:val="18"/>
                <w:szCs w:val="18"/>
                <w:lang w:eastAsia="pt-BR"/>
              </w:rPr>
              <w:t>O sistema deverá permitir visualizar os comentários relevantes sobre o atendimento.</w:t>
            </w:r>
          </w:p>
        </w:tc>
      </w:tr>
    </w:tbl>
    <w:p w14:paraId="353234D5" w14:textId="72014841" w:rsidR="00C637A1" w:rsidRDefault="00A711BF" w:rsidP="00740AB5">
      <w:pPr>
        <w:pStyle w:val="Ttulo1"/>
        <w:keepNext w:val="0"/>
        <w:numPr>
          <w:ilvl w:val="0"/>
          <w:numId w:val="2"/>
        </w:numPr>
        <w:tabs>
          <w:tab w:val="num" w:pos="363"/>
        </w:tabs>
        <w:suppressAutoHyphens/>
        <w:spacing w:before="240" w:after="120" w:line="240" w:lineRule="auto"/>
        <w:jc w:val="both"/>
        <w:rPr>
          <w:rFonts w:eastAsia="Lucida Sans Unicode" w:cs="Arial"/>
          <w:color w:val="000000"/>
          <w:szCs w:val="24"/>
          <w:lang w:bidi="en-US"/>
        </w:rPr>
      </w:pPr>
      <w:bookmarkStart w:id="5" w:name="_Toc6044420"/>
      <w:bookmarkStart w:id="6" w:name="_Toc147836410"/>
      <w:bookmarkEnd w:id="0"/>
      <w:bookmarkEnd w:id="1"/>
      <w:bookmarkEnd w:id="2"/>
      <w:bookmarkEnd w:id="3"/>
      <w:bookmarkEnd w:id="4"/>
      <w:r>
        <w:rPr>
          <w:rFonts w:eastAsia="Lucida Sans Unicode" w:cs="Arial"/>
          <w:color w:val="000000"/>
          <w:szCs w:val="24"/>
          <w:lang w:bidi="en-US"/>
        </w:rPr>
        <w:t>Especificação de tela</w:t>
      </w:r>
    </w:p>
    <w:p w14:paraId="363DD09D" w14:textId="5B5D0C0C" w:rsidR="005B39C4" w:rsidRPr="005B39C4" w:rsidRDefault="005B39C4" w:rsidP="005B39C4">
      <w:pPr>
        <w:rPr>
          <w:b/>
          <w:bCs/>
          <w:lang w:bidi="en-US"/>
        </w:rPr>
      </w:pPr>
      <w:r w:rsidRPr="005B39C4">
        <w:rPr>
          <w:b/>
          <w:bCs/>
          <w:lang w:bidi="en-US"/>
        </w:rPr>
        <w:t>PT01-</w:t>
      </w:r>
    </w:p>
    <w:p w14:paraId="49C0936C" w14:textId="1C67870E" w:rsidR="005B39C4" w:rsidRDefault="000754EE" w:rsidP="00AA61C3">
      <w:pPr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16DE02B" wp14:editId="1F0EF8B2">
            <wp:extent cx="6120130" cy="3607435"/>
            <wp:effectExtent l="0" t="0" r="0" b="0"/>
            <wp:docPr id="1690211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77F0" w14:textId="7AFD0162" w:rsidR="005B39C4" w:rsidRPr="005B39C4" w:rsidRDefault="005B39C4" w:rsidP="005B39C4">
      <w:pPr>
        <w:rPr>
          <w:b/>
          <w:bCs/>
          <w:lang w:bidi="en-US"/>
        </w:rPr>
      </w:pPr>
      <w:r w:rsidRPr="005B39C4">
        <w:rPr>
          <w:b/>
          <w:bCs/>
          <w:lang w:bidi="en-US"/>
        </w:rPr>
        <w:t>PT02-</w:t>
      </w:r>
    </w:p>
    <w:p w14:paraId="68173516" w14:textId="54C1F4E7" w:rsidR="00AA61C3" w:rsidRDefault="00FC2B6E" w:rsidP="00AA61C3">
      <w:pPr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30B719C7" wp14:editId="43CAC3AF">
            <wp:extent cx="6120130" cy="3369310"/>
            <wp:effectExtent l="0" t="0" r="0" b="0"/>
            <wp:docPr id="11622230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D406" w14:textId="20E5B710" w:rsidR="00E72048" w:rsidRPr="00AA61C3" w:rsidRDefault="00E72048" w:rsidP="00AA61C3">
      <w:pPr>
        <w:rPr>
          <w:lang w:bidi="en-US"/>
        </w:rPr>
      </w:pPr>
    </w:p>
    <w:bookmarkEnd w:id="5"/>
    <w:bookmarkEnd w:id="6"/>
    <w:p w14:paraId="6A336E22" w14:textId="549EA805" w:rsidR="0000334E" w:rsidRDefault="00800875" w:rsidP="001E23D0">
      <w:pPr>
        <w:pStyle w:val="Ttulo1"/>
        <w:keepNext w:val="0"/>
        <w:numPr>
          <w:ilvl w:val="1"/>
          <w:numId w:val="2"/>
        </w:numPr>
        <w:tabs>
          <w:tab w:val="left" w:pos="851"/>
        </w:tabs>
        <w:suppressAutoHyphens/>
        <w:spacing w:before="240" w:after="120" w:line="240" w:lineRule="auto"/>
        <w:ind w:left="363"/>
        <w:jc w:val="both"/>
        <w:rPr>
          <w:rFonts w:eastAsia="Lucida Sans Unicode" w:cs="Arial"/>
          <w:color w:val="000000"/>
          <w:szCs w:val="24"/>
          <w:lang w:bidi="en-US"/>
        </w:rPr>
      </w:pPr>
      <w:r>
        <w:rPr>
          <w:rFonts w:eastAsia="Lucida Sans Unicode" w:cs="Arial"/>
          <w:color w:val="000000"/>
          <w:szCs w:val="24"/>
          <w:lang w:bidi="en-US"/>
        </w:rPr>
        <w:t>Campos da tela</w:t>
      </w:r>
    </w:p>
    <w:p w14:paraId="65A0B97B" w14:textId="61F89293" w:rsidR="00D34A9B" w:rsidRPr="00D34A9B" w:rsidRDefault="00D34A9B" w:rsidP="00D34A9B">
      <w:pPr>
        <w:rPr>
          <w:lang w:bidi="en-US"/>
        </w:rPr>
      </w:pPr>
    </w:p>
    <w:p w14:paraId="181C0B04" w14:textId="06DF445D" w:rsidR="00D34A9B" w:rsidRPr="00D34A9B" w:rsidRDefault="00D34A9B" w:rsidP="00D34A9B">
      <w:pPr>
        <w:rPr>
          <w:lang w:bidi="en-US"/>
        </w:rPr>
      </w:pPr>
    </w:p>
    <w:p w14:paraId="3E4E6832" w14:textId="3B7915BC" w:rsidR="00D34A9B" w:rsidRDefault="00D34A9B" w:rsidP="00D34A9B">
      <w:pPr>
        <w:tabs>
          <w:tab w:val="left" w:pos="2550"/>
        </w:tabs>
        <w:rPr>
          <w:rFonts w:ascii="Arial" w:eastAsia="Lucida Sans Unicode" w:hAnsi="Arial" w:cs="Arial"/>
          <w:b/>
          <w:color w:val="000000"/>
          <w:sz w:val="24"/>
          <w:szCs w:val="24"/>
          <w:lang w:bidi="en-US"/>
        </w:rPr>
      </w:pPr>
      <w:r>
        <w:rPr>
          <w:rFonts w:ascii="Arial" w:eastAsia="Lucida Sans Unicode" w:hAnsi="Arial" w:cs="Arial"/>
          <w:b/>
          <w:color w:val="000000"/>
          <w:sz w:val="24"/>
          <w:szCs w:val="24"/>
          <w:lang w:bidi="en-US"/>
        </w:rPr>
        <w:tab/>
      </w:r>
    </w:p>
    <w:p w14:paraId="5BEA02C5" w14:textId="77777777" w:rsidR="00D34A9B" w:rsidRPr="00D34A9B" w:rsidRDefault="00D34A9B" w:rsidP="00D34A9B">
      <w:pPr>
        <w:rPr>
          <w:lang w:bidi="en-US"/>
        </w:rPr>
      </w:pPr>
    </w:p>
    <w:tbl>
      <w:tblPr>
        <w:tblpPr w:leftFromText="141" w:rightFromText="141" w:vertAnchor="text" w:tblpXSpec="right" w:tblpY="1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6A6A6" w:themeColor="background1" w:themeShade="A6"/>
        </w:tblBorders>
        <w:shd w:val="clear" w:color="auto" w:fill="D9D9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7"/>
        <w:gridCol w:w="1040"/>
        <w:gridCol w:w="1275"/>
        <w:gridCol w:w="1418"/>
        <w:gridCol w:w="778"/>
        <w:gridCol w:w="1349"/>
        <w:gridCol w:w="1132"/>
        <w:gridCol w:w="1559"/>
      </w:tblGrid>
      <w:tr w:rsidR="00800875" w:rsidRPr="007F751D" w14:paraId="01E4CBAF" w14:textId="77777777" w:rsidTr="00291CDA">
        <w:tc>
          <w:tcPr>
            <w:tcW w:w="627" w:type="pct"/>
            <w:shd w:val="clear" w:color="auto" w:fill="D9D9D9" w:themeFill="background1" w:themeFillShade="D9"/>
            <w:vAlign w:val="center"/>
          </w:tcPr>
          <w:p w14:paraId="52150962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Label</w:t>
            </w:r>
            <w:proofErr w:type="spellEnd"/>
          </w:p>
        </w:tc>
        <w:tc>
          <w:tcPr>
            <w:tcW w:w="532" w:type="pct"/>
            <w:shd w:val="clear" w:color="auto" w:fill="D9D9D9" w:themeFill="background1" w:themeFillShade="D9"/>
            <w:vAlign w:val="center"/>
          </w:tcPr>
          <w:p w14:paraId="0C15D82F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Nome do campo</w:t>
            </w:r>
          </w:p>
        </w:tc>
        <w:tc>
          <w:tcPr>
            <w:tcW w:w="652" w:type="pct"/>
            <w:shd w:val="clear" w:color="auto" w:fill="D9D9D9" w:themeFill="background1" w:themeFillShade="D9"/>
            <w:vAlign w:val="center"/>
          </w:tcPr>
          <w:p w14:paraId="3D1345E9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Tipo de dado</w:t>
            </w:r>
          </w:p>
        </w:tc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276DD662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3BC6462B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Obrigatório</w:t>
            </w:r>
          </w:p>
        </w:tc>
        <w:tc>
          <w:tcPr>
            <w:tcW w:w="690" w:type="pct"/>
            <w:shd w:val="clear" w:color="auto" w:fill="D9D9D9" w:themeFill="background1" w:themeFillShade="D9"/>
            <w:vAlign w:val="center"/>
          </w:tcPr>
          <w:p w14:paraId="407EADEC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Máscara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14:paraId="56E30974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Regra vinculada</w:t>
            </w:r>
          </w:p>
        </w:tc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5EEE955C" w14:textId="77777777" w:rsidR="00800875" w:rsidRPr="00922A5F" w:rsidRDefault="00800875" w:rsidP="00D2190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  <w:t>Observações</w:t>
            </w:r>
          </w:p>
        </w:tc>
      </w:tr>
      <w:tr w:rsidR="00291CDA" w:rsidRPr="00E562B5" w14:paraId="278CDCF9" w14:textId="77777777" w:rsidTr="00291CDA"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14:paraId="4441B36B" w14:textId="1593A80C" w:rsidR="00291CDA" w:rsidRPr="006A3C6C" w:rsidRDefault="00291CDA" w:rsidP="00291CDA">
            <w:pPr>
              <w:pStyle w:val="Instruo"/>
              <w:ind w:left="0"/>
              <w:jc w:val="left"/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</w:pPr>
            <w:r w:rsidRPr="006A3C6C">
              <w:rPr>
                <w:b/>
                <w:bCs/>
                <w:sz w:val="24"/>
                <w:szCs w:val="24"/>
              </w:rPr>
              <w:t xml:space="preserve">Quadrante 1 </w:t>
            </w:r>
            <w:r w:rsidR="00087560">
              <w:rPr>
                <w:b/>
                <w:bCs/>
                <w:sz w:val="24"/>
                <w:szCs w:val="24"/>
              </w:rPr>
              <w:t>- Dados</w:t>
            </w:r>
          </w:p>
        </w:tc>
      </w:tr>
      <w:tr w:rsidR="005D583A" w:rsidRPr="00E562B5" w14:paraId="1CB40955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7D8CD4BD" w14:textId="1D59C32D" w:rsidR="005D583A" w:rsidRPr="006A3C6C" w:rsidRDefault="00B76BD7" w:rsidP="005D583A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 de Atendimento</w:t>
            </w:r>
            <w:r w:rsidR="005D583A" w:rsidRPr="006A3C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1ECA4329" w14:textId="03DD8ACE" w:rsidR="005D583A" w:rsidRPr="006A3C6C" w:rsidRDefault="001E26AD" w:rsidP="005D583A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Fila de Atendimento</w:t>
            </w:r>
            <w:r w:rsidRPr="006A3C6C">
              <w:rPr>
                <w:sz w:val="24"/>
                <w:szCs w:val="24"/>
              </w:rPr>
              <w:t xml:space="preserve"> </w:t>
            </w:r>
            <w:r w:rsidR="005D583A"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Texto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507F470C" w14:textId="05F3C7CD" w:rsidR="005D583A" w:rsidRPr="006A3C6C" w:rsidRDefault="005D583A" w:rsidP="005D583A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Texto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DD57851" w14:textId="52404061" w:rsidR="005D583A" w:rsidRPr="006A3C6C" w:rsidRDefault="005D583A" w:rsidP="005D583A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17596EA" w14:textId="0D0EE55B" w:rsidR="005D583A" w:rsidRPr="006A3C6C" w:rsidRDefault="005D583A" w:rsidP="005D583A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572B6087" w14:textId="0F81946D" w:rsidR="005D583A" w:rsidRPr="006A3C6C" w:rsidRDefault="005D583A" w:rsidP="005D583A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36230CDC" w14:textId="6757C0A4" w:rsidR="005D583A" w:rsidRPr="006A3C6C" w:rsidRDefault="005D583A" w:rsidP="005D583A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79B12A63" w14:textId="071E41A3" w:rsidR="005D583A" w:rsidRPr="006A3C6C" w:rsidRDefault="005D583A" w:rsidP="005D583A">
            <w:pPr>
              <w:pStyle w:val="Instruo"/>
              <w:ind w:left="0"/>
              <w:jc w:val="center"/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</w:pPr>
            <w:r w:rsidRPr="006A3C6C"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  <w:t>N/A</w:t>
            </w:r>
          </w:p>
        </w:tc>
      </w:tr>
      <w:tr w:rsidR="001E26AD" w:rsidRPr="00E562B5" w14:paraId="57D22837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22228949" w14:textId="512F3905" w:rsidR="001E26AD" w:rsidRPr="006A3C6C" w:rsidRDefault="001E26AD" w:rsidP="001E26AD">
            <w:pPr>
              <w:spacing w:before="40"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21F96BC5" w14:textId="1E5A2D35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8A82B85" w14:textId="42128226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Texto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669A8E0B" w14:textId="5B17BD8D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248183B" w14:textId="38CFAA95" w:rsidR="001E26AD" w:rsidRPr="006A3C6C" w:rsidRDefault="001E26AD" w:rsidP="001E26AD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32D68047" w14:textId="11CFE03C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6A03EC65" w14:textId="6EDA29EC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3390DF45" w14:textId="424B41DD" w:rsidR="001E26AD" w:rsidRPr="006A3C6C" w:rsidRDefault="0082389E" w:rsidP="001E26AD">
            <w:pPr>
              <w:pStyle w:val="Instruo"/>
              <w:ind w:left="0"/>
              <w:jc w:val="center"/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Recupera e apresenta o nome </w:t>
            </w:r>
            <w:r w:rsidR="00E72048">
              <w:rPr>
                <w:color w:val="000000" w:themeColor="text1"/>
                <w:sz w:val="24"/>
                <w:szCs w:val="24"/>
              </w:rPr>
              <w:t>do Atendente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  <w:t>autenticado</w:t>
            </w:r>
          </w:p>
        </w:tc>
      </w:tr>
      <w:tr w:rsidR="001E26AD" w:rsidRPr="00E562B5" w14:paraId="50DE301B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4D413355" w14:textId="35F5EDE3" w:rsidR="001E26AD" w:rsidRPr="006A3C6C" w:rsidRDefault="001E26AD" w:rsidP="001E26AD">
            <w:pPr>
              <w:spacing w:before="40"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Seção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595B109B" w14:textId="0485109E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Seção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598E427" w14:textId="7188A38A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Alfanumérico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575577A" w14:textId="75E532E8" w:rsidR="001E26AD" w:rsidRPr="006A3C6C" w:rsidRDefault="001E26AD" w:rsidP="001E26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1A9BCB6" w14:textId="74DEDD9F" w:rsidR="001E26AD" w:rsidRPr="006A3C6C" w:rsidRDefault="001E26AD" w:rsidP="001E26AD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07B96059" w14:textId="24E919F8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6DB1DBB8" w14:textId="1D9606A7" w:rsidR="001E26AD" w:rsidRPr="006A3C6C" w:rsidRDefault="001E26AD" w:rsidP="001E26A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5B47142F" w14:textId="00A8C5B0" w:rsidR="001E26AD" w:rsidRPr="006A3C6C" w:rsidRDefault="001E26AD" w:rsidP="001E26AD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Recupera e </w:t>
            </w:r>
            <w:r w:rsidR="0082389E">
              <w:rPr>
                <w:color w:val="000000" w:themeColor="text1"/>
                <w:sz w:val="24"/>
                <w:szCs w:val="24"/>
              </w:rPr>
              <w:t>apresenta a seção do Atendente autenticado</w:t>
            </w:r>
          </w:p>
        </w:tc>
      </w:tr>
      <w:tr w:rsidR="00AD0D3D" w:rsidRPr="00E562B5" w14:paraId="43E22458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0BF58C9A" w14:textId="138D8998" w:rsidR="00AD0D3D" w:rsidRPr="006A3C6C" w:rsidRDefault="00AD0D3D" w:rsidP="00AD0D3D">
            <w:pPr>
              <w:spacing w:before="40"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Horário de atendimento da seção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661FA837" w14:textId="7FDB2003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atendimento da seção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67852FA1" w14:textId="0799BB33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Timer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7B8111AB" w14:textId="07C6E02D" w:rsidR="00AD0D3D" w:rsidRPr="006A3C6C" w:rsidRDefault="00AD0D3D" w:rsidP="00AD0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18FD9B0" w14:textId="7392C010" w:rsidR="00AD0D3D" w:rsidRPr="006A3C6C" w:rsidRDefault="00AD0D3D" w:rsidP="00AD0D3D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269F057D" w14:textId="1E57058C" w:rsidR="00AD0D3D" w:rsidRPr="006A3C6C" w:rsidRDefault="00E75138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99h:99m</w:t>
            </w:r>
            <w:r w:rsidR="00466D9A">
              <w:rPr>
                <w:rFonts w:ascii="Arial" w:hAnsi="Arial" w:cs="Arial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3DA24A00" w14:textId="0D410A88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15FDC7AE" w14:textId="3642A8B2" w:rsidR="00AD0D3D" w:rsidRPr="006A3C6C" w:rsidRDefault="00AD0D3D" w:rsidP="00AD0D3D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Recupera e apresenta o horário de atendimento da seção cadastrado </w:t>
            </w:r>
          </w:p>
        </w:tc>
      </w:tr>
      <w:tr w:rsidR="00AD0D3D" w:rsidRPr="00E562B5" w14:paraId="735D73F2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4166A335" w14:textId="7F05CA26" w:rsidR="00AD0D3D" w:rsidRPr="006A3C6C" w:rsidRDefault="00E75138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Atendimento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19900FA9" w14:textId="491F6C26" w:rsidR="00AD0D3D" w:rsidRPr="006A3C6C" w:rsidRDefault="00E75138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Atendimento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6B583FC" w14:textId="45AD4C47" w:rsidR="00AD0D3D" w:rsidRPr="006A3C6C" w:rsidRDefault="002966C0" w:rsidP="002966C0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84456D">
              <w:rPr>
                <w:rFonts w:ascii="Arial" w:hAnsi="Arial" w:cs="Arial"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C95403A" w14:textId="765365CF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4CDB734" w14:textId="53684741" w:rsidR="00AD0D3D" w:rsidRPr="006A3C6C" w:rsidRDefault="00AD0D3D" w:rsidP="00AD0D3D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N/A 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22FA2055" w14:textId="5E3412F0" w:rsidR="00AD0D3D" w:rsidRPr="006A3C6C" w:rsidRDefault="00466D9A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DD/MM/AAAA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70B71991" w14:textId="79328196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RAP001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3B5CD4D3" w14:textId="69D6E074" w:rsidR="00AD0D3D" w:rsidRPr="006A3C6C" w:rsidRDefault="002966C0" w:rsidP="00AD0D3D">
            <w:pPr>
              <w:pStyle w:val="Instruo"/>
              <w:ind w:left="0"/>
              <w:jc w:val="center"/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color w:val="000000" w:themeColor="text1"/>
                <w:sz w:val="24"/>
                <w:szCs w:val="24"/>
              </w:rPr>
              <w:t>Defaul</w:t>
            </w:r>
            <w:r w:rsidR="00E72048"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>:</w:t>
            </w:r>
            <w:r w:rsidR="00E72048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Data atual</w:t>
            </w:r>
          </w:p>
        </w:tc>
      </w:tr>
      <w:tr w:rsidR="00023EBD" w:rsidRPr="00E562B5" w14:paraId="086C635A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76AF492C" w14:textId="5B835F0F" w:rsidR="00023EBD" w:rsidRPr="006A3C6C" w:rsidRDefault="00023EBD" w:rsidP="00023EBD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Abas 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3D972488" w14:textId="48228F4A" w:rsidR="00023EBD" w:rsidRPr="006A3C6C" w:rsidRDefault="00023EBD" w:rsidP="00023EB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Abas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6A613F82" w14:textId="70DFE392" w:rsidR="00023EBD" w:rsidRPr="006A3C6C" w:rsidRDefault="00023EBD" w:rsidP="00023EB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FCE50B8" w14:textId="582A4223" w:rsidR="00023EBD" w:rsidRPr="006A3C6C" w:rsidRDefault="00023EBD" w:rsidP="00023EB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FB6B4D" w14:textId="68381A58" w:rsidR="00023EBD" w:rsidRPr="006A3C6C" w:rsidRDefault="00023EBD" w:rsidP="00023EBD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00503541" w14:textId="0B9704B4" w:rsidR="00023EBD" w:rsidRPr="006A3C6C" w:rsidRDefault="0022621D" w:rsidP="00023EB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[Nome da aba</w:t>
            </w:r>
            <w:r w:rsidR="003E5C7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(Quantidade)]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2017AEA5" w14:textId="5B302B7A" w:rsidR="006357EB" w:rsidRPr="006A3C6C" w:rsidRDefault="00F038EC" w:rsidP="006357E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RAP00</w:t>
            </w:r>
            <w:r w:rsidR="00194D1E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46B11B79" w14:textId="77777777" w:rsidR="0022621D" w:rsidRDefault="00023EBD" w:rsidP="00023EBD">
            <w:pPr>
              <w:pStyle w:val="Instru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Ao selecionar uma das</w:t>
            </w:r>
            <w:r w:rsidR="00BD18CF">
              <w:rPr>
                <w:color w:val="000000" w:themeColor="text1"/>
                <w:sz w:val="24"/>
                <w:szCs w:val="24"/>
              </w:rPr>
              <w:t xml:space="preserve"> opções</w:t>
            </w:r>
            <w:r>
              <w:rPr>
                <w:color w:val="000000" w:themeColor="text1"/>
                <w:sz w:val="24"/>
                <w:szCs w:val="24"/>
              </w:rPr>
              <w:t>, a aba deve ficar selecionada.</w:t>
            </w:r>
          </w:p>
          <w:p w14:paraId="4793B3FA" w14:textId="5DEEBE9D" w:rsidR="00023EBD" w:rsidRPr="006A3C6C" w:rsidRDefault="0022621D" w:rsidP="00023EBD">
            <w:pPr>
              <w:pStyle w:val="Instruo"/>
              <w:ind w:left="0"/>
              <w:jc w:val="center"/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</w:pPr>
            <w:r>
              <w:rPr>
                <w:color w:val="000000" w:themeColor="text1"/>
                <w:sz w:val="24"/>
                <w:szCs w:val="24"/>
              </w:rPr>
              <w:t>Opções:</w:t>
            </w:r>
            <w:r w:rsidR="00E72048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 xml:space="preserve">Sala de Espera, Atendimento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Realizados,</w:t>
            </w:r>
            <w:r w:rsidR="003E5C7D">
              <w:rPr>
                <w:color w:val="000000" w:themeColor="text1"/>
                <w:sz w:val="24"/>
                <w:szCs w:val="24"/>
              </w:rPr>
              <w:t xml:space="preserve"> </w:t>
            </w:r>
            <w:r w:rsidR="000D5649">
              <w:rPr>
                <w:color w:val="000000" w:themeColor="text1"/>
                <w:sz w:val="24"/>
                <w:szCs w:val="24"/>
              </w:rPr>
              <w:t xml:space="preserve"> Atendimento</w:t>
            </w:r>
            <w:proofErr w:type="gramEnd"/>
            <w:r w:rsidR="000D5649">
              <w:rPr>
                <w:color w:val="000000" w:themeColor="text1"/>
                <w:sz w:val="24"/>
                <w:szCs w:val="24"/>
              </w:rPr>
              <w:t xml:space="preserve"> Não Realizados</w:t>
            </w:r>
          </w:p>
        </w:tc>
      </w:tr>
      <w:tr w:rsidR="00AD0D3D" w:rsidRPr="00E562B5" w14:paraId="7B0B7814" w14:textId="77777777" w:rsidTr="00291CDA">
        <w:tc>
          <w:tcPr>
            <w:tcW w:w="5000" w:type="pct"/>
            <w:gridSpan w:val="8"/>
            <w:shd w:val="clear" w:color="auto" w:fill="FFFFFF" w:themeFill="background1"/>
            <w:vAlign w:val="center"/>
          </w:tcPr>
          <w:p w14:paraId="2C23F8C5" w14:textId="22CDBEA1" w:rsidR="00AD0D3D" w:rsidRPr="006A3C6C" w:rsidRDefault="00AD0D3D" w:rsidP="00AD0D3D">
            <w:pPr>
              <w:pStyle w:val="Instruo"/>
              <w:ind w:left="503"/>
              <w:rPr>
                <w:rFonts w:eastAsia="Calibri"/>
                <w:i w:val="0"/>
                <w:color w:val="000000" w:themeColor="text1"/>
                <w:sz w:val="24"/>
                <w:szCs w:val="24"/>
                <w:lang w:bidi="ar-SA"/>
              </w:rPr>
            </w:pPr>
            <w:r w:rsidRPr="006A3C6C">
              <w:rPr>
                <w:b/>
                <w:bCs/>
                <w:sz w:val="24"/>
                <w:szCs w:val="24"/>
              </w:rPr>
              <w:t>Quadrante 2 – Grid de Resultados</w:t>
            </w:r>
            <w:r w:rsidR="00E72048">
              <w:rPr>
                <w:b/>
                <w:bCs/>
                <w:sz w:val="24"/>
                <w:szCs w:val="24"/>
              </w:rPr>
              <w:t xml:space="preserve"> </w:t>
            </w:r>
            <w:r w:rsidR="00087560">
              <w:rPr>
                <w:b/>
                <w:bCs/>
                <w:sz w:val="24"/>
                <w:szCs w:val="24"/>
              </w:rPr>
              <w:t xml:space="preserve">(Aba </w:t>
            </w:r>
            <w:r w:rsidR="006E68EC">
              <w:rPr>
                <w:b/>
                <w:bCs/>
                <w:sz w:val="24"/>
                <w:szCs w:val="24"/>
              </w:rPr>
              <w:t>Recusado</w:t>
            </w:r>
            <w:r w:rsidR="00087560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75391" w:rsidRPr="00E562B5" w14:paraId="537FF28C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6F6D8FCF" w14:textId="73748F65" w:rsidR="00875391" w:rsidRPr="006A3C6C" w:rsidRDefault="00B06EF4" w:rsidP="00875391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</w:t>
            </w:r>
            <w:r w:rsidR="00E06A2D">
              <w:rPr>
                <w:sz w:val="24"/>
                <w:szCs w:val="24"/>
              </w:rPr>
              <w:t>em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5932FD92" w14:textId="4FBEBF91" w:rsidR="00875391" w:rsidRPr="006A3C6C" w:rsidRDefault="00A36FBF" w:rsidP="0087539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Recupera</w:t>
            </w: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 apresen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ta ordem e quantidade de </w:t>
            </w:r>
            <w:r w:rsidR="00841671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atendimentos em espera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436B02B" w14:textId="0A9755E3" w:rsidR="00875391" w:rsidRPr="006A3C6C" w:rsidRDefault="00875391" w:rsidP="0087539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11112B34" w14:textId="6AC6A048" w:rsidR="00875391" w:rsidRPr="006A3C6C" w:rsidRDefault="00875391" w:rsidP="008753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B32B9A" w14:textId="60FFDA8C" w:rsidR="00875391" w:rsidRPr="006A3C6C" w:rsidRDefault="00875391" w:rsidP="0087539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N/A 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269C9840" w14:textId="52701861" w:rsidR="00875391" w:rsidRPr="006A3C6C" w:rsidRDefault="00875391" w:rsidP="0087539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608998E7" w14:textId="47FED2A2" w:rsidR="00875391" w:rsidRPr="006A3C6C" w:rsidRDefault="00875391" w:rsidP="0087539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RAP0</w:t>
            </w:r>
            <w:r w:rsidR="00194D1E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19BBC4F7" w14:textId="6C32949C" w:rsidR="00875391" w:rsidRPr="006A3C6C" w:rsidRDefault="00875391" w:rsidP="00875391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color w:val="000000" w:themeColor="text1"/>
                <w:sz w:val="24"/>
                <w:szCs w:val="24"/>
              </w:rPr>
              <w:t>N/A</w:t>
            </w:r>
          </w:p>
        </w:tc>
      </w:tr>
      <w:tr w:rsidR="00AD0D3D" w:rsidRPr="00E562B5" w14:paraId="01232CA3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731951D0" w14:textId="4EA6DF3B" w:rsidR="00AD0D3D" w:rsidRPr="006A3C6C" w:rsidRDefault="00841671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Hora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2D649565" w14:textId="5E17D88B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Recupera e </w:t>
            </w:r>
            <w:r w:rsidR="00220FE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apresenta a hora que atendente entrou na fila de </w:t>
            </w:r>
            <w:r w:rsidR="00220FEA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espera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6C40ED9" w14:textId="140B2DFB" w:rsidR="00AD0D3D" w:rsidRPr="006A3C6C" w:rsidRDefault="00220FEA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Timer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13ECFF46" w14:textId="77777777" w:rsidR="00AD0D3D" w:rsidRPr="006A3C6C" w:rsidRDefault="00AD0D3D" w:rsidP="00AD0D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A3C6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N/A</w:t>
            </w:r>
          </w:p>
          <w:p w14:paraId="322C1216" w14:textId="77777777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FBEA783" w14:textId="0609CEBD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302D3E68" w14:textId="70171665" w:rsidR="00AD0D3D" w:rsidRPr="006A3C6C" w:rsidRDefault="00BD2D90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99h:99mn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52BFF23F" w14:textId="3E1BAB93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highlight w:val="red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6A429AA4" w14:textId="498A0BE4" w:rsidR="00AD0D3D" w:rsidRPr="006A3C6C" w:rsidRDefault="00D34F3F" w:rsidP="00AD0D3D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N/A </w:t>
            </w:r>
          </w:p>
          <w:p w14:paraId="28BD4C41" w14:textId="192ACDC8" w:rsidR="00AD0D3D" w:rsidRPr="006A3C6C" w:rsidRDefault="00AD0D3D" w:rsidP="00AD0D3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A1400D" w:rsidRPr="00E562B5" w14:paraId="1E964E51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3D742695" w14:textId="15026591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2BF8F2E8" w14:textId="0CE2285A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Recupera 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apresenta o nome do usuário a ser atendido 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88B65E2" w14:textId="2C809A05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Texto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66D03A09" w14:textId="5CA1886F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D4F482E" w14:textId="494A727B" w:rsidR="00A1400D" w:rsidRPr="006A3C6C" w:rsidRDefault="00A1400D" w:rsidP="00A1400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4590EF8B" w14:textId="2B63BDFD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141C7CB0" w14:textId="3ADDE503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23E83718" w14:textId="3D984A89" w:rsidR="00A1400D" w:rsidRPr="006A3C6C" w:rsidRDefault="00A1400D" w:rsidP="00A1400D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Recupera e apresenta o nome do</w:t>
            </w:r>
            <w:r w:rsidR="00194D1E">
              <w:rPr>
                <w:color w:val="000000" w:themeColor="text1"/>
                <w:sz w:val="24"/>
                <w:szCs w:val="24"/>
              </w:rPr>
              <w:t xml:space="preserve"> usuário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color w:val="000000" w:themeColor="text1"/>
                <w:sz w:val="24"/>
                <w:szCs w:val="24"/>
              </w:rPr>
              <w:t>autenticado</w:t>
            </w:r>
          </w:p>
        </w:tc>
      </w:tr>
      <w:tr w:rsidR="00194D1E" w:rsidRPr="00E562B5" w14:paraId="12B188E8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46182643" w14:textId="38700A08" w:rsidR="00194D1E" w:rsidRDefault="00194D1E" w:rsidP="00194D1E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</w:t>
            </w:r>
            <w:proofErr w:type="spellEnd"/>
            <w:r>
              <w:rPr>
                <w:sz w:val="24"/>
                <w:szCs w:val="24"/>
              </w:rPr>
              <w:t xml:space="preserve"> Prioridade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2780A585" w14:textId="119FE84E" w:rsidR="00194D1E" w:rsidRPr="006A3C6C" w:rsidRDefault="00194D1E" w:rsidP="00194D1E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Tag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prioridade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D5A963E" w14:textId="01833E40" w:rsidR="00194D1E" w:rsidRPr="006A3C6C" w:rsidRDefault="00194D1E" w:rsidP="00194D1E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67428178" w14:textId="7D78D5FF" w:rsidR="00194D1E" w:rsidRPr="006A3C6C" w:rsidRDefault="00194D1E" w:rsidP="0019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7D6DB43A" w14:textId="1FB6A315" w:rsidR="00194D1E" w:rsidRPr="006A3C6C" w:rsidRDefault="00194D1E" w:rsidP="00194D1E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74A81AE4" w14:textId="3C9B1174" w:rsidR="00194D1E" w:rsidRPr="006A3C6C" w:rsidRDefault="00194D1E" w:rsidP="00194D1E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701C868D" w14:textId="7CF452E8" w:rsidR="00194D1E" w:rsidRPr="006A3C6C" w:rsidRDefault="00194D1E" w:rsidP="00194D1E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RAP004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1162B474" w14:textId="1EA8F13A" w:rsidR="00194D1E" w:rsidRPr="006A3C6C" w:rsidRDefault="00194D1E" w:rsidP="00194D1E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B825A9" w:rsidRPr="00E562B5" w14:paraId="242EE161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6A21B113" w14:textId="261326F8" w:rsidR="00B825A9" w:rsidRPr="006A3C6C" w:rsidRDefault="00B825A9" w:rsidP="00B825A9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29930630" w14:textId="34599792" w:rsidR="00B825A9" w:rsidRPr="006A3C6C" w:rsidRDefault="00B825A9" w:rsidP="00B825A9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Recupera e apresenta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 situação do atendimento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08612294" w14:textId="5177E582" w:rsidR="00B825A9" w:rsidRPr="006A3C6C" w:rsidRDefault="00B825A9" w:rsidP="00B825A9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Texto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117831A7" w14:textId="7FAC7D4C" w:rsidR="00B825A9" w:rsidRPr="006A3C6C" w:rsidRDefault="00B825A9" w:rsidP="00B825A9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4B159BC0" w14:textId="68C4F816" w:rsidR="00B825A9" w:rsidRPr="006A3C6C" w:rsidRDefault="00B825A9" w:rsidP="00B825A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1704E48D" w14:textId="0F82954C" w:rsidR="00B825A9" w:rsidRPr="006A3C6C" w:rsidRDefault="00B825A9" w:rsidP="00B825A9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31C0B9DC" w14:textId="1F6299FA" w:rsidR="00B825A9" w:rsidRPr="006A3C6C" w:rsidRDefault="00B825A9" w:rsidP="00B825A9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RAP005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215B7215" w14:textId="019C2D8B" w:rsidR="00B825A9" w:rsidRPr="006A3C6C" w:rsidRDefault="00B825A9" w:rsidP="00B825A9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Opções: Aguardando atendimento,</w:t>
            </w:r>
            <w:r w:rsidR="00EA237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1321AC">
              <w:rPr>
                <w:rFonts w:ascii="Arial" w:hAnsi="Arial" w:cs="Arial"/>
                <w:color w:val="000000" w:themeColor="text1"/>
                <w:sz w:val="24"/>
                <w:szCs w:val="24"/>
              </w:rPr>
              <w:t>Em</w:t>
            </w:r>
            <w:proofErr w:type="gramEnd"/>
            <w:r w:rsidR="001321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atendimento</w:t>
            </w:r>
            <w:r w:rsidR="00CC2FE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C34480D" w14:textId="77777777" w:rsidR="00B825A9" w:rsidRPr="006A3C6C" w:rsidRDefault="00B825A9" w:rsidP="00B825A9">
            <w:pPr>
              <w:spacing w:before="40" w:after="4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9A6EF15" w14:textId="4B6102B1" w:rsidR="00B825A9" w:rsidRPr="006A3C6C" w:rsidRDefault="00B825A9" w:rsidP="00B825A9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A237B" w:rsidRPr="00E562B5" w14:paraId="2EF49E6F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30AE0A5C" w14:textId="5225BE20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1FD02F4F" w14:textId="1A119974" w:rsidR="00EA237B" w:rsidRPr="006A3C6C" w:rsidRDefault="00EA237B" w:rsidP="00EA237B">
            <w:pPr>
              <w:rPr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Recupera e apresenta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 nome do atendente autenticado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0B3B2E8" w14:textId="3827DEC7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Texto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58E33384" w14:textId="6C9A3BE1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F3C2280" w14:textId="73F8116F" w:rsidR="00EA237B" w:rsidRPr="006A3C6C" w:rsidRDefault="00EA237B" w:rsidP="00EA237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61045048" w14:textId="0EC1C258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7D88B471" w14:textId="78264C2B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007F4E89" w14:textId="704510D1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EA237B" w:rsidRPr="00E562B5" w14:paraId="3CFBA941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07472E8E" w14:textId="642026D0" w:rsidR="00EA237B" w:rsidRPr="00245F0C" w:rsidRDefault="00EA237B" w:rsidP="00EA237B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 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50D1A8BE" w14:textId="65FF154B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Recupera e apresenta </w:t>
            </w:r>
            <w:r w:rsidR="00E730A5">
              <w:rPr>
                <w:rFonts w:ascii="Arial" w:hAnsi="Arial" w:cs="Arial"/>
                <w:color w:val="000000" w:themeColor="text1"/>
                <w:sz w:val="24"/>
                <w:szCs w:val="24"/>
              </w:rPr>
              <w:t>as salas de atendimento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64372D8" w14:textId="42054CBD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4997893" w14:textId="4D6243FB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7EB36A67" w14:textId="45CA00EB" w:rsidR="00EA237B" w:rsidRPr="006A3C6C" w:rsidRDefault="00EA237B" w:rsidP="00EA237B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[SIM]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4405EACD" w14:textId="0D1545FF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320D9E34" w14:textId="028B3B35" w:rsidR="00EA237B" w:rsidRPr="006A3C6C" w:rsidRDefault="00EA237B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4F7B01AA" w14:textId="5625B143" w:rsidR="00EA237B" w:rsidRPr="006A3C6C" w:rsidRDefault="00AE4B73" w:rsidP="00EA237B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Recupera as salas de atendimento ativas</w:t>
            </w:r>
          </w:p>
        </w:tc>
      </w:tr>
      <w:tr w:rsidR="007525C8" w:rsidRPr="00E562B5" w14:paraId="1933A477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2B50F3BF" w14:textId="5A9EF89B" w:rsidR="007525C8" w:rsidRDefault="007525C8" w:rsidP="007525C8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5BA3C1B9" w14:textId="0C4E7E81" w:rsidR="007525C8" w:rsidRPr="006A3C6C" w:rsidRDefault="007525C8" w:rsidP="007525C8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 de ações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344BC028" w14:textId="548B3D2D" w:rsidR="007525C8" w:rsidRPr="006A3C6C" w:rsidRDefault="007525C8" w:rsidP="007525C8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5917923A" w14:textId="096068A6" w:rsidR="007525C8" w:rsidRPr="006A3C6C" w:rsidRDefault="007525C8" w:rsidP="007525C8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785190C9" w14:textId="2D8FD428" w:rsidR="007525C8" w:rsidRPr="006A3C6C" w:rsidRDefault="007525C8" w:rsidP="007525C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6C2C676D" w14:textId="5CAECE9E" w:rsidR="007525C8" w:rsidRPr="006A3C6C" w:rsidRDefault="007525C8" w:rsidP="007525C8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7E88BCE6" w14:textId="6881586B" w:rsidR="007525C8" w:rsidRPr="006A3C6C" w:rsidRDefault="007525C8" w:rsidP="007525C8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76E56E2B" w14:textId="77777777" w:rsidR="007525C8" w:rsidRPr="006A3C6C" w:rsidRDefault="007525C8" w:rsidP="007525C8">
            <w:pPr>
              <w:pStyle w:val="Instruo"/>
              <w:ind w:left="503"/>
              <w:rPr>
                <w:color w:val="000000" w:themeColor="text1"/>
                <w:sz w:val="24"/>
                <w:szCs w:val="24"/>
              </w:rPr>
            </w:pPr>
            <w:r w:rsidRPr="006A3C6C">
              <w:rPr>
                <w:color w:val="000000" w:themeColor="text1"/>
                <w:sz w:val="24"/>
                <w:szCs w:val="24"/>
              </w:rPr>
              <w:t>Lista de ações:</w:t>
            </w:r>
          </w:p>
          <w:p w14:paraId="5AC0535E" w14:textId="3C9EC627" w:rsidR="007525C8" w:rsidRDefault="007525C8" w:rsidP="007525C8">
            <w:pPr>
              <w:pStyle w:val="Instruo"/>
              <w:numPr>
                <w:ilvl w:val="0"/>
                <w:numId w:val="33"/>
              </w:numPr>
              <w:ind w:left="191" w:hanging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Info</w:t>
            </w:r>
            <w:r w:rsidRPr="006A3C6C">
              <w:rPr>
                <w:color w:val="000000" w:themeColor="text1"/>
                <w:sz w:val="24"/>
                <w:szCs w:val="24"/>
              </w:rPr>
              <w:t>;</w:t>
            </w:r>
          </w:p>
          <w:p w14:paraId="3224A208" w14:textId="04C6367F" w:rsidR="007525C8" w:rsidRDefault="007525C8" w:rsidP="007525C8">
            <w:pPr>
              <w:pStyle w:val="Instruo"/>
              <w:numPr>
                <w:ilvl w:val="0"/>
                <w:numId w:val="33"/>
              </w:numPr>
              <w:ind w:left="191" w:hanging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Iniciar;</w:t>
            </w:r>
          </w:p>
          <w:p w14:paraId="43254BD3" w14:textId="32C86277" w:rsidR="007525C8" w:rsidRDefault="003432D5" w:rsidP="007525C8">
            <w:pPr>
              <w:pStyle w:val="Instruo"/>
              <w:numPr>
                <w:ilvl w:val="0"/>
                <w:numId w:val="33"/>
              </w:numPr>
              <w:ind w:left="191" w:hanging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Concluir;</w:t>
            </w:r>
          </w:p>
          <w:p w14:paraId="4C764E9D" w14:textId="4139700F" w:rsidR="003432D5" w:rsidRDefault="003432D5" w:rsidP="007525C8">
            <w:pPr>
              <w:pStyle w:val="Instruo"/>
              <w:numPr>
                <w:ilvl w:val="0"/>
                <w:numId w:val="33"/>
              </w:numPr>
              <w:ind w:left="191" w:hanging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Recusar</w:t>
            </w:r>
          </w:p>
          <w:p w14:paraId="538CD0B5" w14:textId="00EC55C0" w:rsidR="003432D5" w:rsidRDefault="003432D5" w:rsidP="007525C8">
            <w:pPr>
              <w:pStyle w:val="Instruo"/>
              <w:numPr>
                <w:ilvl w:val="0"/>
                <w:numId w:val="33"/>
              </w:numPr>
              <w:ind w:left="191" w:hanging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Adicionar Comentário;</w:t>
            </w:r>
          </w:p>
          <w:p w14:paraId="05A24ED7" w14:textId="106E3114" w:rsidR="003432D5" w:rsidRPr="006A3C6C" w:rsidRDefault="003432D5" w:rsidP="007525C8">
            <w:pPr>
              <w:pStyle w:val="Instruo"/>
              <w:numPr>
                <w:ilvl w:val="0"/>
                <w:numId w:val="33"/>
              </w:numPr>
              <w:ind w:left="191" w:hanging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Histórico de atendimento relevantes</w:t>
            </w:r>
          </w:p>
          <w:p w14:paraId="5EC3D0F1" w14:textId="4529FD41" w:rsidR="007525C8" w:rsidRPr="006A3C6C" w:rsidRDefault="007525C8" w:rsidP="007525C8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B6741" w:rsidRPr="00E562B5" w14:paraId="2776B14B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5A4F8DFC" w14:textId="297A7A05" w:rsidR="00DB6741" w:rsidRDefault="00DB6741" w:rsidP="00DB6741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Botão Info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3906D6C3" w14:textId="3BC10AEF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Botão Info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5669C4FD" w14:textId="0F2B40EF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2B7090F" w14:textId="16BE73BB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2E3548C" w14:textId="236A8D13" w:rsidR="00DB6741" w:rsidRPr="006A3C6C" w:rsidRDefault="00DB6741" w:rsidP="00DB674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562F5F5E" w14:textId="49B2D7F6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726A7130" w14:textId="6808F78C" w:rsidR="00DB6741" w:rsidRPr="006A3C6C" w:rsidRDefault="004814A4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RAP006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3CDECCBD" w14:textId="0DFC8CA5" w:rsidR="002C55C3" w:rsidRDefault="00554BF0" w:rsidP="002C55C3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Ao passar o mouse, mostrar hint: </w:t>
            </w:r>
            <w:r w:rsidR="002C55C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Informações</w:t>
            </w:r>
          </w:p>
          <w:p w14:paraId="788528AF" w14:textId="4A61335E" w:rsidR="00DB6741" w:rsidRPr="006A3C6C" w:rsidRDefault="002C55C3" w:rsidP="002C55C3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 atendimento</w:t>
            </w:r>
          </w:p>
        </w:tc>
      </w:tr>
      <w:tr w:rsidR="00DB6741" w:rsidRPr="00E562B5" w14:paraId="281DEF11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356F480D" w14:textId="527ABA46" w:rsidR="00DB6741" w:rsidRDefault="00DB6741" w:rsidP="00DB6741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Botão Iniciar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092BF996" w14:textId="2CB74F26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Botão Iniciar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712A151" w14:textId="660776B3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0C3989D" w14:textId="07D3A9AA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AC28000" w14:textId="5E209F32" w:rsidR="00DB6741" w:rsidRPr="006A3C6C" w:rsidRDefault="00DB6741" w:rsidP="00DB674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62B545FB" w14:textId="24882319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5F4AA10C" w14:textId="6006BC09" w:rsidR="004814A4" w:rsidRPr="006A3C6C" w:rsidRDefault="004814A4" w:rsidP="004814A4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RAP007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4D1134A8" w14:textId="6E1DE30F" w:rsidR="00DB6741" w:rsidRPr="006A3C6C" w:rsidRDefault="00387A76" w:rsidP="00DB6741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DB6741" w:rsidRPr="00E562B5" w14:paraId="63027D70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0894BC07" w14:textId="62D7F4C2" w:rsidR="00DB6741" w:rsidRDefault="00DB6741" w:rsidP="00DB6741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Botão </w:t>
            </w:r>
            <w:r w:rsidR="009A5E16">
              <w:rPr>
                <w:sz w:val="24"/>
                <w:szCs w:val="24"/>
              </w:rPr>
              <w:t>Encerrar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4CFE20D9" w14:textId="0F64308F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Botão Concluir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4C3F0989" w14:textId="4761AD09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95DAB68" w14:textId="2D9266ED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09857812" w14:textId="64835E00" w:rsidR="00DB6741" w:rsidRPr="006A3C6C" w:rsidRDefault="00DB6741" w:rsidP="00DB674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605C025C" w14:textId="1EB9FFEB" w:rsidR="00DB6741" w:rsidRPr="006A3C6C" w:rsidRDefault="00DB6741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44D369A0" w14:textId="3064DE5E" w:rsidR="00DB6741" w:rsidRPr="006A3C6C" w:rsidRDefault="004814A4" w:rsidP="00DB6741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RAP008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7D87EFAB" w14:textId="0B9CB89A" w:rsidR="00DB6741" w:rsidRPr="006A3C6C" w:rsidRDefault="00387A76" w:rsidP="00DB6741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4814A4" w:rsidRPr="00E562B5" w14:paraId="471C556B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2F918D02" w14:textId="437C5F3E" w:rsidR="004814A4" w:rsidRDefault="004814A4" w:rsidP="004814A4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Botão Recusar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7DDB5778" w14:textId="11A7A9EE" w:rsidR="004814A4" w:rsidRPr="006A3C6C" w:rsidRDefault="004814A4" w:rsidP="004814A4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Botão Recusar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62B79D50" w14:textId="0937FD5A" w:rsidR="004814A4" w:rsidRPr="006A3C6C" w:rsidRDefault="004814A4" w:rsidP="004814A4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391AF6AE" w14:textId="47C89CCD" w:rsidR="004814A4" w:rsidRPr="006A3C6C" w:rsidRDefault="004814A4" w:rsidP="004814A4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764B46" w14:textId="763451B7" w:rsidR="004814A4" w:rsidRPr="006A3C6C" w:rsidRDefault="004814A4" w:rsidP="004814A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0732A303" w14:textId="502FD33D" w:rsidR="004814A4" w:rsidRPr="006A3C6C" w:rsidRDefault="004814A4" w:rsidP="004814A4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3CA450C1" w14:textId="08EA867D" w:rsidR="004814A4" w:rsidRPr="006A3C6C" w:rsidRDefault="004814A4" w:rsidP="004814A4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RAP009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06BACB77" w14:textId="1662B30E" w:rsidR="004814A4" w:rsidRPr="006A3C6C" w:rsidRDefault="00387A76" w:rsidP="004814A4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9A5E16" w:rsidRPr="00E562B5" w14:paraId="706EF099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69E278AC" w14:textId="69E48DA0" w:rsidR="009A5E16" w:rsidRDefault="009A5E16" w:rsidP="009A5E16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Botão Interromper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303C3CD2" w14:textId="5B50BBE5" w:rsidR="009A5E16" w:rsidRDefault="009A5E16" w:rsidP="009A5E16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Botão Recusar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11F61211" w14:textId="43452558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281FDE7C" w14:textId="4EB6830D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9A6F963" w14:textId="4ACE5AA5" w:rsidR="009A5E16" w:rsidRPr="006A3C6C" w:rsidRDefault="009A5E16" w:rsidP="009A5E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45BA2999" w14:textId="69784C5F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11DABC3C" w14:textId="432A744A" w:rsidR="009A5E16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</w:t>
            </w:r>
            <w:r w:rsidR="002A21E9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0F74019F" w14:textId="51346548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</w:tr>
      <w:tr w:rsidR="009A5E16" w:rsidRPr="00E562B5" w14:paraId="04B55BEE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47CA5499" w14:textId="0E3BB601" w:rsidR="009A5E16" w:rsidRDefault="009A5E16" w:rsidP="009A5E16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Botão Adicionar Comentário de atendimento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381C4042" w14:textId="436F74EF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Botão Adicionar Comentário de atendimento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2ED9F32D" w14:textId="2F16ACEC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7A52DEF5" w14:textId="451E8681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840667F" w14:textId="3F1AE518" w:rsidR="009A5E16" w:rsidRPr="006A3C6C" w:rsidRDefault="009A5E16" w:rsidP="009A5E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39A8FBF7" w14:textId="05D3A895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22D706CD" w14:textId="22B2B504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RAP01</w:t>
            </w:r>
            <w:r w:rsidR="002A21E9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2E2CB8AC" w14:textId="70823EA5" w:rsidR="009A5E16" w:rsidRPr="006A3C6C" w:rsidRDefault="009A5E16" w:rsidP="009A5E16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Ao passar o mouse, mostrar hint:</w:t>
            </w:r>
            <w:r>
              <w:rPr>
                <w:sz w:val="24"/>
                <w:szCs w:val="24"/>
              </w:rPr>
              <w:t xml:space="preserve"> Adicionar Comentário de atendimento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9A5E16" w:rsidRPr="00E562B5" w14:paraId="5414A5D9" w14:textId="77777777" w:rsidTr="00291CDA">
        <w:tc>
          <w:tcPr>
            <w:tcW w:w="627" w:type="pct"/>
            <w:shd w:val="clear" w:color="auto" w:fill="FFFFFF" w:themeFill="background1"/>
            <w:vAlign w:val="center"/>
          </w:tcPr>
          <w:p w14:paraId="66359FCF" w14:textId="793AE996" w:rsidR="009A5E16" w:rsidRDefault="009A5E16" w:rsidP="009A5E16">
            <w:pPr>
              <w:spacing w:before="40" w:after="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Botão Histórico de atendimento relevantes </w:t>
            </w:r>
          </w:p>
        </w:tc>
        <w:tc>
          <w:tcPr>
            <w:tcW w:w="532" w:type="pct"/>
            <w:shd w:val="clear" w:color="auto" w:fill="FFFFFF" w:themeFill="background1"/>
            <w:vAlign w:val="center"/>
          </w:tcPr>
          <w:p w14:paraId="3240ACAE" w14:textId="203A2622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Botão Histórico de atendimento relevantes</w:t>
            </w:r>
          </w:p>
        </w:tc>
        <w:tc>
          <w:tcPr>
            <w:tcW w:w="652" w:type="pct"/>
            <w:shd w:val="clear" w:color="auto" w:fill="FFFFFF" w:themeFill="background1"/>
            <w:vAlign w:val="center"/>
          </w:tcPr>
          <w:p w14:paraId="762D6FF1" w14:textId="5A18FA79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Botões</w:t>
            </w:r>
          </w:p>
        </w:tc>
        <w:tc>
          <w:tcPr>
            <w:tcW w:w="725" w:type="pct"/>
            <w:shd w:val="clear" w:color="auto" w:fill="FFFFFF" w:themeFill="background1"/>
            <w:vAlign w:val="center"/>
          </w:tcPr>
          <w:p w14:paraId="482C5D7F" w14:textId="0B4DD6B7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90BAF2B" w14:textId="4432ED64" w:rsidR="009A5E16" w:rsidRPr="006A3C6C" w:rsidRDefault="009A5E16" w:rsidP="009A5E16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[Não]</w:t>
            </w:r>
          </w:p>
        </w:tc>
        <w:tc>
          <w:tcPr>
            <w:tcW w:w="690" w:type="pct"/>
            <w:shd w:val="clear" w:color="auto" w:fill="FFFFFF" w:themeFill="background1"/>
            <w:vAlign w:val="center"/>
          </w:tcPr>
          <w:p w14:paraId="004C0341" w14:textId="70C9F708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14:paraId="7F258709" w14:textId="2423D3C5" w:rsidR="009A5E16" w:rsidRPr="006A3C6C" w:rsidRDefault="009A5E16" w:rsidP="009A5E16">
            <w:pPr>
              <w:spacing w:before="40" w:after="40"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RAP01</w:t>
            </w:r>
            <w:r w:rsidR="002A21E9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97" w:type="pct"/>
            <w:shd w:val="clear" w:color="auto" w:fill="FFFFFF" w:themeFill="background1"/>
            <w:vAlign w:val="center"/>
          </w:tcPr>
          <w:p w14:paraId="5DBA6DD6" w14:textId="6A5ED5CA" w:rsidR="009A5E16" w:rsidRPr="006A3C6C" w:rsidRDefault="009A5E16" w:rsidP="009A5E16">
            <w:pPr>
              <w:spacing w:before="40" w:after="4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Ao passar o mouse, mostrar hint:</w:t>
            </w:r>
            <w:r>
              <w:rPr>
                <w:sz w:val="24"/>
                <w:szCs w:val="24"/>
              </w:rPr>
              <w:t xml:space="preserve"> Histórico de atendimento relevantes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</w:tbl>
    <w:p w14:paraId="795FC5F3" w14:textId="77777777" w:rsidR="00E42B6C" w:rsidRPr="00E42B6C" w:rsidRDefault="00E42B6C" w:rsidP="00E42B6C">
      <w:pPr>
        <w:pStyle w:val="PargrafodaLista"/>
        <w:numPr>
          <w:ilvl w:val="0"/>
          <w:numId w:val="22"/>
        </w:numPr>
        <w:tabs>
          <w:tab w:val="left" w:pos="851"/>
        </w:tabs>
        <w:spacing w:before="240" w:after="120" w:line="240" w:lineRule="auto"/>
        <w:contextualSpacing w:val="0"/>
        <w:rPr>
          <w:b/>
          <w:vanish/>
          <w:sz w:val="24"/>
          <w:szCs w:val="24"/>
          <w:lang w:bidi="en-US"/>
        </w:rPr>
      </w:pPr>
    </w:p>
    <w:p w14:paraId="4EB920B0" w14:textId="77777777" w:rsidR="00E42B6C" w:rsidRPr="00E42B6C" w:rsidRDefault="00E42B6C" w:rsidP="00E42B6C">
      <w:pPr>
        <w:pStyle w:val="PargrafodaLista"/>
        <w:numPr>
          <w:ilvl w:val="0"/>
          <w:numId w:val="22"/>
        </w:numPr>
        <w:tabs>
          <w:tab w:val="left" w:pos="851"/>
        </w:tabs>
        <w:spacing w:before="240" w:after="120" w:line="240" w:lineRule="auto"/>
        <w:contextualSpacing w:val="0"/>
        <w:rPr>
          <w:b/>
          <w:vanish/>
          <w:sz w:val="24"/>
          <w:szCs w:val="24"/>
          <w:lang w:bidi="en-US"/>
        </w:rPr>
      </w:pPr>
    </w:p>
    <w:p w14:paraId="266A5E03" w14:textId="77777777" w:rsidR="00E42B6C" w:rsidRPr="00E42B6C" w:rsidRDefault="00E42B6C" w:rsidP="00E42B6C">
      <w:pPr>
        <w:pStyle w:val="PargrafodaLista"/>
        <w:numPr>
          <w:ilvl w:val="0"/>
          <w:numId w:val="22"/>
        </w:numPr>
        <w:tabs>
          <w:tab w:val="left" w:pos="851"/>
        </w:tabs>
        <w:spacing w:before="240" w:after="120" w:line="240" w:lineRule="auto"/>
        <w:contextualSpacing w:val="0"/>
        <w:rPr>
          <w:b/>
          <w:vanish/>
          <w:sz w:val="24"/>
          <w:szCs w:val="24"/>
          <w:lang w:bidi="en-US"/>
        </w:rPr>
      </w:pPr>
    </w:p>
    <w:p w14:paraId="367CBC94" w14:textId="77777777" w:rsidR="00E42B6C" w:rsidRPr="00E42B6C" w:rsidRDefault="00E42B6C" w:rsidP="00E42B6C">
      <w:pPr>
        <w:pStyle w:val="PargrafodaLista"/>
        <w:numPr>
          <w:ilvl w:val="1"/>
          <w:numId w:val="22"/>
        </w:numPr>
        <w:tabs>
          <w:tab w:val="left" w:pos="851"/>
        </w:tabs>
        <w:spacing w:before="240" w:after="120" w:line="240" w:lineRule="auto"/>
        <w:contextualSpacing w:val="0"/>
        <w:rPr>
          <w:b/>
          <w:vanish/>
          <w:sz w:val="24"/>
          <w:szCs w:val="24"/>
          <w:lang w:bidi="en-US"/>
        </w:rPr>
      </w:pPr>
    </w:p>
    <w:p w14:paraId="4A83989C" w14:textId="59A55362" w:rsidR="009A09E6" w:rsidRPr="00927CD0" w:rsidRDefault="009A09E6" w:rsidP="00E42B6C">
      <w:pPr>
        <w:pStyle w:val="PargrafodaLista"/>
        <w:numPr>
          <w:ilvl w:val="1"/>
          <w:numId w:val="22"/>
        </w:numPr>
        <w:tabs>
          <w:tab w:val="left" w:pos="851"/>
        </w:tabs>
        <w:spacing w:before="240" w:after="120" w:line="240" w:lineRule="auto"/>
        <w:contextualSpacing w:val="0"/>
        <w:rPr>
          <w:b/>
          <w:sz w:val="24"/>
          <w:szCs w:val="24"/>
          <w:lang w:bidi="en-US"/>
        </w:rPr>
      </w:pPr>
      <w:r>
        <w:rPr>
          <w:b/>
          <w:sz w:val="24"/>
          <w:szCs w:val="24"/>
          <w:lang w:bidi="en-US"/>
        </w:rPr>
        <w:t>Regras de apresentação (RAP)</w:t>
      </w:r>
    </w:p>
    <w:tbl>
      <w:tblPr>
        <w:tblW w:w="10047" w:type="dxa"/>
        <w:jc w:val="right"/>
        <w:tblBorders>
          <w:top w:val="single" w:sz="2" w:space="0" w:color="000000"/>
          <w:bottom w:val="single" w:sz="2" w:space="0" w:color="000000"/>
          <w:insideH w:val="single" w:sz="2" w:space="0" w:color="000000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2410"/>
        <w:gridCol w:w="5244"/>
        <w:gridCol w:w="1241"/>
      </w:tblGrid>
      <w:tr w:rsidR="00176319" w:rsidRPr="00927CD0" w14:paraId="0BB3EE94" w14:textId="77777777" w:rsidTr="00F04727">
        <w:trPr>
          <w:trHeight w:val="439"/>
          <w:tblHeader/>
          <w:jc w:val="right"/>
        </w:trPr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3582768F" w14:textId="77777777" w:rsidR="009A09E6" w:rsidRPr="00927CD0" w:rsidRDefault="009A09E6" w:rsidP="004A2069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7CD0">
              <w:rPr>
                <w:rFonts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90B1647" w14:textId="77777777" w:rsidR="009A09E6" w:rsidRPr="00927CD0" w:rsidRDefault="009A09E6" w:rsidP="004A2069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7CD0">
              <w:rPr>
                <w:rFonts w:cs="Arial"/>
                <w:b/>
                <w:bCs/>
                <w:sz w:val="18"/>
                <w:szCs w:val="18"/>
              </w:rPr>
              <w:t>Regra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696282D3" w14:textId="77777777" w:rsidR="009A09E6" w:rsidRPr="00927CD0" w:rsidRDefault="009A09E6" w:rsidP="004A2069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7CD0">
              <w:rPr>
                <w:rFonts w:cs="Arial"/>
                <w:b/>
                <w:bCs/>
                <w:sz w:val="18"/>
                <w:szCs w:val="18"/>
              </w:rPr>
              <w:t>Descrição da regra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14:paraId="0341BB1D" w14:textId="77777777" w:rsidR="009A09E6" w:rsidRPr="00927CD0" w:rsidRDefault="009A09E6" w:rsidP="004A2069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927CD0">
              <w:rPr>
                <w:rFonts w:cs="Arial"/>
                <w:b/>
                <w:bCs/>
                <w:sz w:val="18"/>
                <w:szCs w:val="18"/>
              </w:rPr>
              <w:t>Itens relacionados</w:t>
            </w:r>
          </w:p>
        </w:tc>
      </w:tr>
      <w:tr w:rsidR="00466D9A" w:rsidRPr="00DA58E0" w14:paraId="2F5DB97A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783B0436" w14:textId="3893010D" w:rsidR="00466D9A" w:rsidRPr="006A3C6C" w:rsidRDefault="00466D9A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RAP001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0B1D8348" w14:textId="0302FD8B" w:rsidR="00466D9A" w:rsidRPr="006A3C6C" w:rsidRDefault="00466D9A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Data de Atendimento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064217C8" w14:textId="79E49C2E" w:rsidR="00466D9A" w:rsidRPr="006A3C6C" w:rsidRDefault="002966C0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Ao acionar a combo, </w:t>
            </w:r>
            <w:r w:rsidR="00875391">
              <w:rPr>
                <w:rFonts w:ascii="Arial" w:hAnsi="Arial" w:cs="Arial"/>
                <w:iCs/>
                <w:sz w:val="24"/>
                <w:szCs w:val="24"/>
              </w:rPr>
              <w:t>deverá apresentar as datas referente ao atendimento realizado pelo atendente</w:t>
            </w:r>
            <w:r w:rsidR="00647EBC">
              <w:rPr>
                <w:rFonts w:ascii="Arial" w:hAnsi="Arial" w:cs="Arial"/>
                <w:iCs/>
                <w:sz w:val="24"/>
                <w:szCs w:val="24"/>
              </w:rPr>
              <w:t xml:space="preserve">, não sendo possível a escolha de </w:t>
            </w:r>
            <w:r w:rsidR="00647EBC">
              <w:rPr>
                <w:rFonts w:ascii="Arial" w:hAnsi="Arial" w:cs="Arial"/>
                <w:iCs/>
                <w:sz w:val="24"/>
                <w:szCs w:val="24"/>
              </w:rPr>
              <w:lastRenderedPageBreak/>
              <w:t xml:space="preserve">datas futuras. </w:t>
            </w:r>
            <w:r w:rsidR="00C046D3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875391">
              <w:rPr>
                <w:rFonts w:ascii="Arial" w:hAnsi="Arial" w:cs="Arial"/>
                <w:iCs/>
                <w:sz w:val="24"/>
                <w:szCs w:val="24"/>
              </w:rPr>
              <w:t xml:space="preserve">Default: Data atual.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30971718" w14:textId="63CD557A" w:rsidR="00466D9A" w:rsidRPr="006A3C6C" w:rsidRDefault="00387A76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lastRenderedPageBreak/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F038EC" w:rsidRPr="00DA58E0" w14:paraId="24654020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5A192E77" w14:textId="178BCDA8" w:rsidR="00F038EC" w:rsidRPr="006A3C6C" w:rsidRDefault="00F038EC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2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13186F1D" w14:textId="5E747D68" w:rsidR="00F038EC" w:rsidRPr="006A3C6C" w:rsidRDefault="00F038EC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Abas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2B6B63E2" w14:textId="6A265D87" w:rsidR="00F038EC" w:rsidRPr="006A3C6C" w:rsidRDefault="00F038EC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A</w:t>
            </w:r>
            <w:r w:rsidR="00DF79E9">
              <w:rPr>
                <w:rFonts w:ascii="Arial" w:hAnsi="Arial" w:cs="Arial"/>
                <w:iCs/>
                <w:sz w:val="24"/>
                <w:szCs w:val="24"/>
              </w:rPr>
              <w:t>o acionar a Aba, deverá apresentar a grid referente a Aba selecionada</w:t>
            </w:r>
            <w:r w:rsidR="003E5C7D">
              <w:rPr>
                <w:rFonts w:ascii="Arial" w:hAnsi="Arial" w:cs="Arial"/>
                <w:iCs/>
                <w:sz w:val="24"/>
                <w:szCs w:val="24"/>
              </w:rPr>
              <w:t xml:space="preserve">. A aba deverá constar a quantidade </w:t>
            </w:r>
            <w:r w:rsidR="006F251E">
              <w:rPr>
                <w:rFonts w:ascii="Arial" w:hAnsi="Arial" w:cs="Arial"/>
                <w:iCs/>
                <w:sz w:val="24"/>
                <w:szCs w:val="24"/>
              </w:rPr>
              <w:t xml:space="preserve">atendimentos em cada Aba.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51E39F5B" w14:textId="57550242" w:rsidR="00F038EC" w:rsidRPr="006A3C6C" w:rsidRDefault="00387A76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387A76" w:rsidRPr="00DA58E0" w14:paraId="60CF8417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1E5EDD5A" w14:textId="6C36FB97" w:rsidR="00387A76" w:rsidRPr="006A3C6C" w:rsidRDefault="00387A76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3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385E7604" w14:textId="12FF8AA4" w:rsidR="00387A76" w:rsidRDefault="00FD7B39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Ord</w:t>
            </w:r>
            <w:r w:rsidR="00B459C1">
              <w:rPr>
                <w:rFonts w:ascii="Arial" w:hAnsi="Arial" w:cs="Arial"/>
                <w:i w:val="0"/>
                <w:color w:val="auto"/>
                <w:sz w:val="24"/>
              </w:rPr>
              <w:t>.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1AE2481E" w14:textId="044B07D8" w:rsidR="00387A76" w:rsidRDefault="008C2FC6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O sistema deve apresentar </w:t>
            </w:r>
            <w:r w:rsidR="00944ECC">
              <w:rPr>
                <w:rFonts w:ascii="Arial" w:hAnsi="Arial" w:cs="Arial"/>
                <w:iCs/>
                <w:sz w:val="24"/>
                <w:szCs w:val="24"/>
              </w:rPr>
              <w:t xml:space="preserve">a </w:t>
            </w:r>
            <w:r w:rsidR="00B459C1">
              <w:rPr>
                <w:rFonts w:ascii="Arial" w:hAnsi="Arial" w:cs="Arial"/>
                <w:iCs/>
                <w:sz w:val="24"/>
                <w:szCs w:val="24"/>
              </w:rPr>
              <w:t xml:space="preserve">quantidade de pessoas em </w:t>
            </w:r>
            <w:r w:rsidR="00FD7B39">
              <w:rPr>
                <w:rFonts w:ascii="Arial" w:hAnsi="Arial" w:cs="Arial"/>
                <w:iCs/>
                <w:sz w:val="24"/>
                <w:szCs w:val="24"/>
              </w:rPr>
              <w:t xml:space="preserve">ordem </w:t>
            </w:r>
            <w:r w:rsidR="00944ECC">
              <w:rPr>
                <w:rFonts w:ascii="Arial" w:hAnsi="Arial" w:cs="Arial"/>
                <w:iCs/>
                <w:sz w:val="24"/>
                <w:szCs w:val="24"/>
              </w:rPr>
              <w:t>para atendimento</w:t>
            </w:r>
            <w:r w:rsidR="00B459C1">
              <w:rPr>
                <w:rFonts w:ascii="Arial" w:hAnsi="Arial" w:cs="Arial"/>
                <w:iCs/>
                <w:sz w:val="24"/>
                <w:szCs w:val="24"/>
              </w:rPr>
              <w:t>, que seja</w:t>
            </w:r>
            <w:r w:rsidR="00944ECC">
              <w:rPr>
                <w:rFonts w:ascii="Arial" w:hAnsi="Arial" w:cs="Arial"/>
                <w:iCs/>
                <w:sz w:val="24"/>
                <w:szCs w:val="24"/>
              </w:rPr>
              <w:t xml:space="preserve"> em </w:t>
            </w:r>
            <w:r>
              <w:rPr>
                <w:rFonts w:ascii="Arial" w:hAnsi="Arial" w:cs="Arial"/>
                <w:iCs/>
                <w:sz w:val="24"/>
                <w:szCs w:val="24"/>
              </w:rPr>
              <w:t>ordem crescente</w:t>
            </w:r>
            <w:r w:rsidR="000C4641">
              <w:rPr>
                <w:rFonts w:ascii="Arial" w:hAnsi="Arial" w:cs="Arial"/>
                <w:iCs/>
                <w:sz w:val="24"/>
                <w:szCs w:val="24"/>
              </w:rPr>
              <w:t xml:space="preserve"> de data</w:t>
            </w:r>
            <w:r w:rsidR="00A632ED">
              <w:rPr>
                <w:rFonts w:ascii="Arial" w:hAnsi="Arial" w:cs="Arial"/>
                <w:iCs/>
                <w:sz w:val="24"/>
                <w:szCs w:val="24"/>
              </w:rPr>
              <w:t>/</w:t>
            </w:r>
            <w:r w:rsidR="000C4641">
              <w:rPr>
                <w:rFonts w:ascii="Arial" w:hAnsi="Arial" w:cs="Arial"/>
                <w:iCs/>
                <w:sz w:val="24"/>
                <w:szCs w:val="24"/>
              </w:rPr>
              <w:t>hora e prioridade</w:t>
            </w:r>
            <w:r w:rsidR="00944ECC">
              <w:rPr>
                <w:rFonts w:ascii="Arial" w:hAnsi="Arial" w:cs="Arial"/>
                <w:iCs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75F55BCB" w14:textId="0ED018C1" w:rsidR="00387A76" w:rsidRPr="006A3C6C" w:rsidRDefault="006F0648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387A76" w:rsidRPr="00DA58E0" w14:paraId="24D462C0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6DC5C387" w14:textId="10922CF7" w:rsidR="00387A76" w:rsidRPr="006A3C6C" w:rsidRDefault="00387A76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4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56EAF27A" w14:textId="37513766" w:rsidR="00387A76" w:rsidRPr="00DD42F6" w:rsidRDefault="00750DF2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proofErr w:type="spellStart"/>
            <w:r w:rsidRPr="00DD42F6">
              <w:rPr>
                <w:color w:val="auto"/>
                <w:sz w:val="24"/>
              </w:rPr>
              <w:t>Tag</w:t>
            </w:r>
            <w:proofErr w:type="spellEnd"/>
            <w:r w:rsidRPr="00DD42F6">
              <w:rPr>
                <w:color w:val="auto"/>
                <w:sz w:val="24"/>
              </w:rPr>
              <w:t xml:space="preserve"> Prioridade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0E650379" w14:textId="32516C83" w:rsidR="00387A76" w:rsidRDefault="00944ECC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O sistema deve apresentar as pessoas com a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Tag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prioridade no topo da lista de atendimento.   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5442E191" w14:textId="190FD0F5" w:rsidR="00387A76" w:rsidRPr="006A3C6C" w:rsidRDefault="006F0648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387A76" w:rsidRPr="00DA58E0" w14:paraId="25E6BEDC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40868983" w14:textId="20E1CF28" w:rsidR="00387A76" w:rsidRPr="006A3C6C" w:rsidRDefault="00387A76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5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045646BA" w14:textId="550D94AD" w:rsidR="00387A76" w:rsidRDefault="00750DF2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>
              <w:rPr>
                <w:rFonts w:ascii="Arial" w:hAnsi="Arial" w:cs="Arial"/>
                <w:i w:val="0"/>
                <w:color w:val="auto"/>
                <w:sz w:val="24"/>
              </w:rPr>
              <w:t>Situação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7CE402C4" w14:textId="6170FCD6" w:rsidR="00387A76" w:rsidRDefault="007A1302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O sistema deve apresentar a situação do atendimento: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Aguardando atendimento</w:t>
            </w:r>
            <w:r w:rsidR="008E0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na cor </w:t>
            </w:r>
            <w:r w:rsidR="006F0648">
              <w:rPr>
                <w:rFonts w:ascii="Arial" w:hAnsi="Arial" w:cs="Arial"/>
                <w:color w:val="000000" w:themeColor="text1"/>
                <w:sz w:val="24"/>
                <w:szCs w:val="24"/>
              </w:rPr>
              <w:t>vermelh</w:t>
            </w:r>
            <w:r w:rsidR="008E04CE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atendimento</w:t>
            </w:r>
            <w:r w:rsidR="008E04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na cor azul.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524B180E" w14:textId="36B356A5" w:rsidR="00387A76" w:rsidRPr="006A3C6C" w:rsidRDefault="006F0648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387A76" w:rsidRPr="00DA58E0" w14:paraId="70874D67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2741F5ED" w14:textId="33B4FD9C" w:rsidR="00387A76" w:rsidRPr="006A3C6C" w:rsidRDefault="00387A76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6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28844FCE" w14:textId="34AC114C" w:rsidR="00387A76" w:rsidRPr="00DD42F6" w:rsidRDefault="00727761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DD42F6">
              <w:rPr>
                <w:rFonts w:ascii="Arial" w:hAnsi="Arial" w:cs="Arial"/>
                <w:i w:val="0"/>
                <w:color w:val="auto"/>
                <w:sz w:val="24"/>
              </w:rPr>
              <w:t>Botão de Ação “</w:t>
            </w:r>
            <w:r w:rsidR="00AF5A9D" w:rsidRPr="00DD42F6">
              <w:rPr>
                <w:color w:val="auto"/>
                <w:sz w:val="24"/>
              </w:rPr>
              <w:t>Botão Info</w:t>
            </w:r>
            <w:r w:rsidRPr="00DD42F6">
              <w:rPr>
                <w:color w:val="auto"/>
                <w:sz w:val="24"/>
              </w:rPr>
              <w:t>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6D7019E9" w14:textId="06DED599" w:rsidR="00345F2C" w:rsidRPr="006A3C6C" w:rsidRDefault="00D45E81" w:rsidP="00345F2C">
            <w:pPr>
              <w:spacing w:before="40"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>
              <w:rPr>
                <w:rFonts w:ascii="Arial" w:hAnsi="Arial" w:cs="Arial"/>
                <w:sz w:val="24"/>
                <w:szCs w:val="24"/>
              </w:rPr>
              <w:t>Info</w:t>
            </w:r>
            <w:r w:rsidRPr="006A3C6C">
              <w:rPr>
                <w:rFonts w:ascii="Arial" w:hAnsi="Arial" w:cs="Arial"/>
                <w:sz w:val="24"/>
                <w:szCs w:val="24"/>
              </w:rPr>
              <w:t>”</w:t>
            </w:r>
            <w:r w:rsidRPr="006A3C6C">
              <w:rPr>
                <w:rFonts w:ascii="Arial" w:hAnsi="Arial" w:cs="Arial"/>
                <w:iCs/>
                <w:sz w:val="24"/>
                <w:szCs w:val="24"/>
              </w:rPr>
              <w:t xml:space="preserve"> o sistema deverá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apresentar uma tela modal</w:t>
            </w:r>
            <w:r w:rsidR="00A632ED">
              <w:rPr>
                <w:rFonts w:ascii="Arial" w:hAnsi="Arial" w:cs="Arial"/>
                <w:iCs/>
                <w:sz w:val="24"/>
                <w:szCs w:val="24"/>
              </w:rPr>
              <w:t xml:space="preserve"> com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todas as observações do atendimento </w:t>
            </w:r>
            <w:r w:rsidR="00383B6A">
              <w:rPr>
                <w:rFonts w:ascii="Arial" w:hAnsi="Arial" w:cs="Arial"/>
                <w:iCs/>
                <w:sz w:val="24"/>
                <w:szCs w:val="24"/>
              </w:rPr>
              <w:t>do qual o usuário informou na tela inicial de atendimento.</w:t>
            </w:r>
            <w:r w:rsidR="00345F2C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345F2C">
              <w:rPr>
                <w:rFonts w:ascii="Arial" w:hAnsi="Arial" w:cs="Arial"/>
                <w:i/>
                <w:iCs/>
                <w:sz w:val="24"/>
                <w:szCs w:val="24"/>
              </w:rPr>
              <w:t>O</w:t>
            </w:r>
            <w:r w:rsidR="00345F2C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sistema deverá apresentar em a tela</w:t>
            </w:r>
            <w:r w:rsidR="00BE6BF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modal </w:t>
            </w:r>
            <w:r w:rsidR="005F7F3D">
              <w:rPr>
                <w:rFonts w:ascii="Arial" w:hAnsi="Arial" w:cs="Arial"/>
                <w:i/>
                <w:iCs/>
                <w:sz w:val="24"/>
                <w:szCs w:val="24"/>
              </w:rPr>
              <w:t>“</w:t>
            </w:r>
            <w:r w:rsidR="00BE6BFC">
              <w:rPr>
                <w:rFonts w:ascii="Arial" w:hAnsi="Arial" w:cs="Arial"/>
                <w:i/>
                <w:iCs/>
                <w:sz w:val="24"/>
                <w:szCs w:val="24"/>
              </w:rPr>
              <w:t>PT</w:t>
            </w:r>
            <w:proofErr w:type="gramStart"/>
            <w:r w:rsidR="00BE6BF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05 </w:t>
            </w:r>
            <w:r w:rsidR="00345F2C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345F2C">
              <w:rPr>
                <w:rFonts w:ascii="Arial" w:hAnsi="Arial" w:cs="Arial"/>
                <w:i/>
                <w:iCs/>
                <w:sz w:val="24"/>
                <w:szCs w:val="24"/>
              </w:rPr>
              <w:t>Observação</w:t>
            </w:r>
            <w:proofErr w:type="gramEnd"/>
            <w:r w:rsidR="00345F2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de atendimento. </w:t>
            </w:r>
            <w:r w:rsidR="00345F2C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14:paraId="76F648FB" w14:textId="009EE76D" w:rsidR="00387A76" w:rsidRDefault="00387A76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FFFFFF"/>
            <w:vAlign w:val="center"/>
          </w:tcPr>
          <w:p w14:paraId="615AB965" w14:textId="212F82A2" w:rsidR="00387A76" w:rsidRPr="006A3C6C" w:rsidRDefault="006F0648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292CC5" w:rsidRPr="00DA58E0" w14:paraId="0ADC6393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1ADF8C87" w14:textId="50A9E2B4" w:rsidR="00292CC5" w:rsidRPr="006A3C6C" w:rsidRDefault="00292CC5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 w:rsidR="00387A76">
              <w:rPr>
                <w:rFonts w:ascii="Arial" w:hAnsi="Arial" w:cs="Arial"/>
                <w:b/>
                <w:i w:val="0"/>
                <w:color w:val="auto"/>
                <w:sz w:val="24"/>
              </w:rPr>
              <w:t>7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0D1ED4A3" w14:textId="19858BB7" w:rsidR="00292CC5" w:rsidRPr="00DD42F6" w:rsidRDefault="00727761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DD42F6">
              <w:rPr>
                <w:rFonts w:ascii="Arial" w:hAnsi="Arial" w:cs="Arial"/>
                <w:i w:val="0"/>
                <w:color w:val="auto"/>
                <w:sz w:val="24"/>
              </w:rPr>
              <w:t>Botão de Ação “</w:t>
            </w:r>
            <w:r w:rsidR="00AF5A9D" w:rsidRPr="00DD42F6">
              <w:rPr>
                <w:color w:val="auto"/>
                <w:sz w:val="24"/>
              </w:rPr>
              <w:t>Botão Iniciar</w:t>
            </w:r>
            <w:r w:rsidRPr="00DD42F6">
              <w:rPr>
                <w:color w:val="auto"/>
                <w:sz w:val="24"/>
              </w:rPr>
              <w:t>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44CDD4A7" w14:textId="5A5BE9D3" w:rsidR="00B344CE" w:rsidRPr="006A3C6C" w:rsidRDefault="00292CC5" w:rsidP="00B344CE">
            <w:pPr>
              <w:spacing w:before="40"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 w:rsidR="00383B6A">
              <w:rPr>
                <w:rFonts w:ascii="Arial" w:hAnsi="Arial" w:cs="Arial"/>
                <w:sz w:val="24"/>
                <w:szCs w:val="24"/>
              </w:rPr>
              <w:t>Iniciar</w:t>
            </w:r>
            <w:r w:rsidRPr="006A3C6C">
              <w:rPr>
                <w:rFonts w:ascii="Arial" w:hAnsi="Arial" w:cs="Arial"/>
                <w:sz w:val="24"/>
                <w:szCs w:val="24"/>
              </w:rPr>
              <w:t>”</w:t>
            </w:r>
            <w:r w:rsidRPr="006A3C6C">
              <w:rPr>
                <w:rFonts w:ascii="Arial" w:hAnsi="Arial" w:cs="Arial"/>
                <w:iCs/>
                <w:sz w:val="24"/>
                <w:szCs w:val="24"/>
              </w:rPr>
              <w:t xml:space="preserve"> o sistema deverá</w:t>
            </w:r>
            <w:r w:rsidR="00383B6A">
              <w:rPr>
                <w:rFonts w:ascii="Arial" w:hAnsi="Arial" w:cs="Arial"/>
                <w:iCs/>
                <w:sz w:val="24"/>
                <w:szCs w:val="24"/>
              </w:rPr>
              <w:t xml:space="preserve"> enviar a solicitação de entrada na sala de atendimento ao usuário da lista para inicializar o atendimento</w:t>
            </w:r>
            <w:r w:rsidRPr="006A3C6C">
              <w:rPr>
                <w:rFonts w:ascii="Arial" w:hAnsi="Arial" w:cs="Arial"/>
                <w:iCs/>
                <w:sz w:val="24"/>
                <w:szCs w:val="24"/>
              </w:rPr>
              <w:t xml:space="preserve">. </w:t>
            </w:r>
            <w:r w:rsidR="00B344CE">
              <w:rPr>
                <w:rFonts w:ascii="Arial" w:hAnsi="Arial" w:cs="Arial"/>
                <w:i/>
                <w:iCs/>
                <w:sz w:val="24"/>
                <w:szCs w:val="24"/>
              </w:rPr>
              <w:t>O</w:t>
            </w:r>
            <w:r w:rsidR="00B344CE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sistema deverá apresentar em a tela HU </w:t>
            </w:r>
            <w:r w:rsidR="00A309C2">
              <w:rPr>
                <w:rFonts w:ascii="Arial" w:hAnsi="Arial" w:cs="Arial"/>
                <w:i/>
                <w:iCs/>
                <w:sz w:val="24"/>
                <w:szCs w:val="24"/>
              </w:rPr>
              <w:t>Iniciar</w:t>
            </w:r>
            <w:r w:rsidR="00B344CE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atendimento.</w:t>
            </w:r>
          </w:p>
          <w:p w14:paraId="72D03087" w14:textId="2763DD9E" w:rsidR="00292CC5" w:rsidRPr="006A3C6C" w:rsidRDefault="00292CC5" w:rsidP="00292CC5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FFFFFF"/>
            <w:vAlign w:val="center"/>
          </w:tcPr>
          <w:p w14:paraId="37E2978A" w14:textId="4DDC84E2" w:rsidR="00292CC5" w:rsidRPr="006A3C6C" w:rsidRDefault="00292CC5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 w:rsidR="00E42B6C"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387A76" w:rsidRPr="00DA58E0" w14:paraId="3BCB6225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3DBB44FA" w14:textId="079FE518" w:rsidR="00387A76" w:rsidRPr="006A3C6C" w:rsidRDefault="00727761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8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5451F599" w14:textId="03AB3F45" w:rsidR="00387A76" w:rsidRPr="00DD42F6" w:rsidRDefault="00727761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DD42F6">
              <w:rPr>
                <w:rFonts w:ascii="Arial" w:hAnsi="Arial" w:cs="Arial"/>
                <w:i w:val="0"/>
                <w:color w:val="auto"/>
                <w:sz w:val="24"/>
              </w:rPr>
              <w:t>Botão de Ação “</w:t>
            </w:r>
            <w:r w:rsidR="00AF5A9D" w:rsidRPr="00DD42F6">
              <w:rPr>
                <w:color w:val="auto"/>
                <w:sz w:val="24"/>
              </w:rPr>
              <w:t xml:space="preserve">Botão </w:t>
            </w:r>
            <w:r w:rsidR="002A21E9">
              <w:rPr>
                <w:color w:val="auto"/>
                <w:sz w:val="24"/>
              </w:rPr>
              <w:t>Encerrar</w:t>
            </w:r>
            <w:r w:rsidRPr="00DD42F6">
              <w:rPr>
                <w:color w:val="auto"/>
                <w:sz w:val="24"/>
              </w:rPr>
              <w:t>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22249A14" w14:textId="294BCF6B" w:rsidR="00B344CE" w:rsidRPr="006A3C6C" w:rsidRDefault="00383B6A" w:rsidP="00B344CE">
            <w:pPr>
              <w:spacing w:before="40"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 w:rsidR="002A21E9">
              <w:rPr>
                <w:rFonts w:ascii="Arial" w:hAnsi="Arial" w:cs="Arial"/>
                <w:sz w:val="24"/>
                <w:szCs w:val="24"/>
              </w:rPr>
              <w:t>Encerrar</w:t>
            </w:r>
            <w:r w:rsidRPr="006A3C6C">
              <w:rPr>
                <w:rFonts w:ascii="Arial" w:hAnsi="Arial" w:cs="Arial"/>
                <w:sz w:val="24"/>
                <w:szCs w:val="24"/>
              </w:rPr>
              <w:t>”</w:t>
            </w:r>
            <w:r w:rsidRPr="006A3C6C">
              <w:rPr>
                <w:rFonts w:ascii="Arial" w:hAnsi="Arial" w:cs="Arial"/>
                <w:iCs/>
                <w:sz w:val="24"/>
                <w:szCs w:val="24"/>
              </w:rPr>
              <w:t xml:space="preserve"> o sistema deverá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enviar a </w:t>
            </w:r>
            <w:r w:rsidR="00683F06">
              <w:rPr>
                <w:rFonts w:ascii="Arial" w:hAnsi="Arial" w:cs="Arial"/>
                <w:iCs/>
                <w:sz w:val="24"/>
                <w:szCs w:val="24"/>
              </w:rPr>
              <w:t xml:space="preserve">pesquisa </w:t>
            </w:r>
            <w:r w:rsidR="00B344CE">
              <w:rPr>
                <w:rFonts w:ascii="Arial" w:hAnsi="Arial" w:cs="Arial"/>
                <w:iCs/>
                <w:sz w:val="24"/>
                <w:szCs w:val="24"/>
              </w:rPr>
              <w:t>de satisfação</w:t>
            </w:r>
            <w:r w:rsidR="00683F06">
              <w:rPr>
                <w:rFonts w:ascii="Arial" w:hAnsi="Arial" w:cs="Arial"/>
                <w:iCs/>
                <w:sz w:val="24"/>
                <w:szCs w:val="24"/>
              </w:rPr>
              <w:t xml:space="preserve"> do atendimento para </w:t>
            </w:r>
            <w:r w:rsidR="00B344CE">
              <w:rPr>
                <w:rFonts w:ascii="Arial" w:hAnsi="Arial" w:cs="Arial"/>
                <w:iCs/>
                <w:sz w:val="24"/>
                <w:szCs w:val="24"/>
              </w:rPr>
              <w:t>que o</w:t>
            </w:r>
            <w:r w:rsidR="00683F06">
              <w:rPr>
                <w:rFonts w:ascii="Arial" w:hAnsi="Arial" w:cs="Arial"/>
                <w:iCs/>
                <w:sz w:val="24"/>
                <w:szCs w:val="24"/>
              </w:rPr>
              <w:t xml:space="preserve"> usuário responda. </w:t>
            </w:r>
            <w:r w:rsidR="00B344CE">
              <w:rPr>
                <w:rFonts w:ascii="Arial" w:hAnsi="Arial" w:cs="Arial"/>
                <w:i/>
                <w:iCs/>
                <w:sz w:val="24"/>
                <w:szCs w:val="24"/>
              </w:rPr>
              <w:t>O</w:t>
            </w:r>
            <w:r w:rsidR="00B344CE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sistema deverá apresentar em </w:t>
            </w:r>
            <w:r w:rsidR="00536DBC">
              <w:rPr>
                <w:rFonts w:ascii="Arial" w:hAnsi="Arial" w:cs="Arial"/>
                <w:i/>
                <w:iCs/>
                <w:sz w:val="24"/>
                <w:szCs w:val="24"/>
              </w:rPr>
              <w:t>uma nov</w:t>
            </w:r>
            <w:r w:rsidR="00B344CE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tela </w:t>
            </w:r>
            <w:r w:rsidR="00536DBC">
              <w:rPr>
                <w:rFonts w:ascii="Arial" w:hAnsi="Arial" w:cs="Arial"/>
                <w:i/>
                <w:iCs/>
                <w:sz w:val="24"/>
                <w:szCs w:val="24"/>
              </w:rPr>
              <w:t>“</w:t>
            </w:r>
            <w:r w:rsidR="00B344CE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HU </w:t>
            </w:r>
            <w:r w:rsidR="00B344CE">
              <w:rPr>
                <w:rFonts w:ascii="Arial" w:hAnsi="Arial" w:cs="Arial"/>
                <w:i/>
                <w:iCs/>
                <w:sz w:val="24"/>
                <w:szCs w:val="24"/>
              </w:rPr>
              <w:t>Pesquisa de satisfação</w:t>
            </w:r>
            <w:r w:rsidR="00536DBC">
              <w:rPr>
                <w:rFonts w:ascii="Arial" w:hAnsi="Arial" w:cs="Arial"/>
                <w:i/>
                <w:iCs/>
                <w:sz w:val="24"/>
                <w:szCs w:val="24"/>
              </w:rPr>
              <w:t>”</w:t>
            </w:r>
            <w:r w:rsidR="00B344CE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. </w:t>
            </w:r>
            <w:r w:rsidR="00B344CE"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14:paraId="6747D30F" w14:textId="7137BCB7" w:rsidR="00387A76" w:rsidRPr="006A3C6C" w:rsidRDefault="00387A76" w:rsidP="00292CC5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FFFFFF"/>
            <w:vAlign w:val="center"/>
          </w:tcPr>
          <w:p w14:paraId="4978D68B" w14:textId="04508CA0" w:rsidR="00387A76" w:rsidRPr="006A3C6C" w:rsidRDefault="006F0648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292CC5" w:rsidRPr="00262FEE" w14:paraId="5AF5A11B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37AE7D70" w14:textId="3D234D03" w:rsidR="00292CC5" w:rsidRPr="009A2866" w:rsidRDefault="00727761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9A2866">
              <w:rPr>
                <w:rFonts w:ascii="Arial" w:hAnsi="Arial" w:cs="Arial"/>
                <w:b/>
                <w:i w:val="0"/>
                <w:color w:val="auto"/>
                <w:sz w:val="24"/>
              </w:rPr>
              <w:t>RAP009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3C0F12DF" w14:textId="22AAA62C" w:rsidR="00292CC5" w:rsidRPr="009A2866" w:rsidRDefault="00292CC5" w:rsidP="00292CC5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9A2866">
              <w:rPr>
                <w:rFonts w:ascii="Arial" w:hAnsi="Arial" w:cs="Arial"/>
                <w:i w:val="0"/>
                <w:color w:val="auto"/>
                <w:sz w:val="24"/>
              </w:rPr>
              <w:t xml:space="preserve">Botão de Ação </w:t>
            </w:r>
            <w:r w:rsidR="00727761" w:rsidRPr="009A2866">
              <w:rPr>
                <w:rFonts w:ascii="Arial" w:hAnsi="Arial" w:cs="Arial"/>
                <w:i w:val="0"/>
                <w:color w:val="auto"/>
                <w:sz w:val="24"/>
              </w:rPr>
              <w:t>“</w:t>
            </w:r>
            <w:r w:rsidR="00AF5A9D" w:rsidRPr="009A2866">
              <w:rPr>
                <w:color w:val="auto"/>
                <w:sz w:val="24"/>
              </w:rPr>
              <w:t>Botão Recusar</w:t>
            </w:r>
            <w:r w:rsidR="00727761" w:rsidRPr="009A2866">
              <w:rPr>
                <w:color w:val="auto"/>
                <w:sz w:val="24"/>
              </w:rPr>
              <w:t>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2953BF0B" w14:textId="16F4F594" w:rsidR="00292CC5" w:rsidRPr="009A2866" w:rsidRDefault="00292CC5" w:rsidP="00292CC5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9A2866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 w:rsidR="007F53EB" w:rsidRPr="009A2866">
              <w:rPr>
                <w:rFonts w:ascii="Arial" w:hAnsi="Arial" w:cs="Arial"/>
                <w:sz w:val="24"/>
                <w:szCs w:val="24"/>
              </w:rPr>
              <w:t>Recusa</w:t>
            </w:r>
            <w:r w:rsidRPr="009A2866">
              <w:rPr>
                <w:rFonts w:ascii="Arial" w:hAnsi="Arial" w:cs="Arial"/>
                <w:sz w:val="24"/>
                <w:szCs w:val="24"/>
              </w:rPr>
              <w:t>r”</w:t>
            </w:r>
            <w:r w:rsidRPr="009A2866">
              <w:rPr>
                <w:rFonts w:ascii="Arial" w:hAnsi="Arial" w:cs="Arial"/>
                <w:iCs/>
                <w:sz w:val="24"/>
                <w:szCs w:val="24"/>
              </w:rPr>
              <w:t xml:space="preserve"> o sistema deverá </w:t>
            </w:r>
            <w:r w:rsidR="007F53EB" w:rsidRPr="009A2866">
              <w:rPr>
                <w:rFonts w:ascii="Arial" w:hAnsi="Arial" w:cs="Arial"/>
                <w:iCs/>
                <w:sz w:val="24"/>
                <w:szCs w:val="24"/>
              </w:rPr>
              <w:t xml:space="preserve">alterar a situação do atendimento de “Em atendimento para recusado” e o atendimento será finalizado. 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0CD4CE29" w14:textId="57861BBA" w:rsidR="00292CC5" w:rsidRPr="009A2866" w:rsidRDefault="00292CC5" w:rsidP="00292CC5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9A2866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 w:rsidR="00E42B6C" w:rsidRPr="009A2866"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2A21E9" w:rsidRPr="00262FEE" w14:paraId="2486E1F2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47B74C35" w14:textId="6658C6A5" w:rsidR="002A21E9" w:rsidRPr="009A2866" w:rsidRDefault="002A21E9" w:rsidP="002A21E9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9A2866">
              <w:rPr>
                <w:rFonts w:ascii="Arial" w:hAnsi="Arial" w:cs="Arial"/>
                <w:b/>
                <w:i w:val="0"/>
                <w:color w:val="auto"/>
                <w:sz w:val="24"/>
              </w:rPr>
              <w:t>RAP0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10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5DF373FB" w14:textId="156E3F0E" w:rsidR="002A21E9" w:rsidRPr="009A2866" w:rsidRDefault="002A21E9" w:rsidP="002A21E9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9A2866">
              <w:rPr>
                <w:rFonts w:ascii="Arial" w:hAnsi="Arial" w:cs="Arial"/>
                <w:i w:val="0"/>
                <w:color w:val="auto"/>
                <w:sz w:val="24"/>
              </w:rPr>
              <w:t>Botão de Ação “</w:t>
            </w:r>
            <w:r w:rsidRPr="009A2866">
              <w:rPr>
                <w:color w:val="auto"/>
                <w:sz w:val="24"/>
              </w:rPr>
              <w:t xml:space="preserve">Botão </w:t>
            </w:r>
            <w:r>
              <w:rPr>
                <w:color w:val="auto"/>
                <w:sz w:val="24"/>
              </w:rPr>
              <w:t>Interromper</w:t>
            </w:r>
            <w:r w:rsidRPr="009A2866">
              <w:rPr>
                <w:color w:val="auto"/>
                <w:sz w:val="24"/>
              </w:rPr>
              <w:t>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5FB53F25" w14:textId="3A3C9412" w:rsidR="002A21E9" w:rsidRPr="009A2866" w:rsidRDefault="002A21E9" w:rsidP="002A21E9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 w:rsidRPr="009A2866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>
              <w:rPr>
                <w:sz w:val="24"/>
              </w:rPr>
              <w:t>Interromper</w:t>
            </w:r>
            <w:r w:rsidRPr="009A2866">
              <w:rPr>
                <w:rFonts w:ascii="Arial" w:hAnsi="Arial" w:cs="Arial"/>
                <w:sz w:val="24"/>
                <w:szCs w:val="24"/>
              </w:rPr>
              <w:t>”</w:t>
            </w:r>
            <w:r w:rsidRPr="009A2866">
              <w:rPr>
                <w:rFonts w:ascii="Arial" w:hAnsi="Arial" w:cs="Arial"/>
                <w:iCs/>
                <w:sz w:val="24"/>
                <w:szCs w:val="24"/>
              </w:rPr>
              <w:t xml:space="preserve"> o sistema deverá alterar a situação do </w:t>
            </w:r>
            <w:r w:rsidRPr="009A2866">
              <w:rPr>
                <w:rFonts w:ascii="Arial" w:hAnsi="Arial" w:cs="Arial"/>
                <w:iCs/>
                <w:sz w:val="24"/>
                <w:szCs w:val="24"/>
              </w:rPr>
              <w:lastRenderedPageBreak/>
              <w:t xml:space="preserve">atendimento de “Em atendimento para </w:t>
            </w:r>
            <w:r w:rsidR="00440673">
              <w:rPr>
                <w:rFonts w:ascii="Arial" w:hAnsi="Arial" w:cs="Arial"/>
                <w:iCs/>
                <w:sz w:val="24"/>
                <w:szCs w:val="24"/>
              </w:rPr>
              <w:t>Interrompido</w:t>
            </w:r>
            <w:r w:rsidRPr="009A2866">
              <w:rPr>
                <w:rFonts w:ascii="Arial" w:hAnsi="Arial" w:cs="Arial"/>
                <w:iCs/>
                <w:sz w:val="24"/>
                <w:szCs w:val="24"/>
              </w:rPr>
              <w:t>” e o atendimento será finalizado.</w:t>
            </w:r>
            <w:r w:rsidR="00440673">
              <w:rPr>
                <w:rFonts w:ascii="Arial" w:hAnsi="Arial" w:cs="Arial"/>
                <w:iCs/>
                <w:sz w:val="24"/>
                <w:szCs w:val="24"/>
              </w:rPr>
              <w:t xml:space="preserve"> O usuário poderá recuperar o atendimento interrompido em até 5 minutos, sendo apresentado um botão para retornar para fila de atendimento. </w:t>
            </w:r>
            <w:r w:rsidRPr="009A2866">
              <w:rPr>
                <w:rFonts w:ascii="Arial" w:hAnsi="Arial" w:cs="Arial"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1241" w:type="dxa"/>
            <w:shd w:val="clear" w:color="auto" w:fill="FFFFFF"/>
            <w:vAlign w:val="center"/>
          </w:tcPr>
          <w:p w14:paraId="47445BE9" w14:textId="7BC32C89" w:rsidR="002A21E9" w:rsidRPr="009A2866" w:rsidRDefault="002A21E9" w:rsidP="002A21E9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9A2866">
              <w:rPr>
                <w:rFonts w:ascii="Arial" w:hAnsi="Arial" w:cs="Arial"/>
                <w:i w:val="0"/>
                <w:color w:val="auto"/>
                <w:sz w:val="24"/>
              </w:rPr>
              <w:lastRenderedPageBreak/>
              <w:t>3.1</w:t>
            </w:r>
          </w:p>
        </w:tc>
      </w:tr>
      <w:tr w:rsidR="002A21E9" w:rsidRPr="00262FEE" w14:paraId="02D5B341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0236A6AE" w14:textId="2DBA64F5" w:rsidR="002A21E9" w:rsidRPr="006A3C6C" w:rsidRDefault="002A21E9" w:rsidP="002A21E9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10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05A521F4" w14:textId="19BF9DA3" w:rsidR="002A21E9" w:rsidRPr="00DD42F6" w:rsidRDefault="002A21E9" w:rsidP="002A21E9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DD42F6">
              <w:rPr>
                <w:rFonts w:ascii="Arial" w:hAnsi="Arial" w:cs="Arial"/>
                <w:i w:val="0"/>
                <w:color w:val="auto"/>
                <w:sz w:val="24"/>
              </w:rPr>
              <w:t>Botão de ação “</w:t>
            </w:r>
            <w:r w:rsidRPr="00DD42F6">
              <w:rPr>
                <w:color w:val="auto"/>
                <w:sz w:val="24"/>
              </w:rPr>
              <w:t>Botão Adicionar Comentário de atendimento</w:t>
            </w:r>
            <w:r w:rsidRPr="00DD42F6">
              <w:rPr>
                <w:rFonts w:ascii="Arial" w:hAnsi="Arial" w:cs="Arial"/>
                <w:i w:val="0"/>
                <w:color w:val="auto"/>
                <w:sz w:val="24"/>
              </w:rPr>
              <w:t>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47336B0A" w14:textId="12507F9A" w:rsidR="002A21E9" w:rsidRPr="006A3C6C" w:rsidRDefault="002A21E9" w:rsidP="002A21E9">
            <w:pPr>
              <w:spacing w:before="40"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>
              <w:rPr>
                <w:rFonts w:ascii="Arial" w:hAnsi="Arial" w:cs="Arial"/>
                <w:sz w:val="24"/>
                <w:szCs w:val="24"/>
              </w:rPr>
              <w:t>Adicionar Comentário de Atendimento</w:t>
            </w:r>
            <w:r w:rsidRPr="006A3C6C">
              <w:rPr>
                <w:rFonts w:ascii="Arial" w:hAnsi="Arial" w:cs="Arial"/>
                <w:sz w:val="24"/>
                <w:szCs w:val="24"/>
              </w:rPr>
              <w:t>”</w:t>
            </w:r>
            <w:r w:rsidRPr="006A3C6C">
              <w:rPr>
                <w:rFonts w:ascii="Arial" w:hAnsi="Arial" w:cs="Arial"/>
                <w:iCs/>
                <w:sz w:val="24"/>
                <w:szCs w:val="24"/>
              </w:rPr>
              <w:t xml:space="preserve"> o sistema deverá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apresentar em uma tela modal </w:t>
            </w:r>
            <w:r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“PT03 Adicionar Comentário de atendimento. “</w:t>
            </w:r>
            <w:r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14:paraId="0F2F786A" w14:textId="77777777" w:rsidR="002A21E9" w:rsidRPr="006A3C6C" w:rsidRDefault="002A21E9" w:rsidP="002A21E9">
            <w:pPr>
              <w:spacing w:before="40"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B143EB9" w14:textId="441C3363" w:rsidR="002A21E9" w:rsidRPr="006A3C6C" w:rsidRDefault="002A21E9" w:rsidP="002A21E9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FFFFFF"/>
            <w:vAlign w:val="center"/>
          </w:tcPr>
          <w:p w14:paraId="42B708B4" w14:textId="6732AC4D" w:rsidR="002A21E9" w:rsidRPr="006A3C6C" w:rsidRDefault="002A21E9" w:rsidP="002A21E9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  <w:tr w:rsidR="002A21E9" w:rsidRPr="00262FEE" w14:paraId="129B1B92" w14:textId="77777777" w:rsidTr="00F04727">
        <w:trPr>
          <w:jc w:val="right"/>
        </w:trPr>
        <w:tc>
          <w:tcPr>
            <w:tcW w:w="1152" w:type="dxa"/>
            <w:shd w:val="clear" w:color="auto" w:fill="F2F2F2" w:themeFill="background1" w:themeFillShade="F2"/>
            <w:vAlign w:val="center"/>
          </w:tcPr>
          <w:p w14:paraId="5EDDE229" w14:textId="22096005" w:rsidR="002A21E9" w:rsidRPr="006A3C6C" w:rsidRDefault="002A21E9" w:rsidP="002A21E9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b/>
                <w:i w:val="0"/>
                <w:color w:val="auto"/>
                <w:sz w:val="24"/>
              </w:rPr>
              <w:t>RAP0</w:t>
            </w:r>
            <w:r>
              <w:rPr>
                <w:rFonts w:ascii="Arial" w:hAnsi="Arial" w:cs="Arial"/>
                <w:b/>
                <w:i w:val="0"/>
                <w:color w:val="auto"/>
                <w:sz w:val="24"/>
              </w:rPr>
              <w:t>11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013A33A3" w14:textId="2C88356B" w:rsidR="002A21E9" w:rsidRPr="00DD42F6" w:rsidRDefault="002A21E9" w:rsidP="002A21E9">
            <w:pPr>
              <w:pStyle w:val="OrientaoRUP"/>
              <w:spacing w:before="40" w:after="40" w:line="240" w:lineRule="auto"/>
              <w:jc w:val="left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DD42F6">
              <w:rPr>
                <w:rFonts w:ascii="Arial" w:hAnsi="Arial" w:cs="Arial"/>
                <w:i w:val="0"/>
                <w:color w:val="auto"/>
                <w:sz w:val="24"/>
              </w:rPr>
              <w:t>Botão de ação “</w:t>
            </w:r>
            <w:r w:rsidRPr="00DD42F6">
              <w:rPr>
                <w:color w:val="auto"/>
                <w:sz w:val="24"/>
              </w:rPr>
              <w:t>Botão Histórico de atendimento relevantes”</w:t>
            </w:r>
          </w:p>
        </w:tc>
        <w:tc>
          <w:tcPr>
            <w:tcW w:w="5244" w:type="dxa"/>
            <w:shd w:val="clear" w:color="auto" w:fill="FFFFFF"/>
            <w:vAlign w:val="center"/>
          </w:tcPr>
          <w:p w14:paraId="050C45D2" w14:textId="01D75CA7" w:rsidR="002A21E9" w:rsidRPr="006A3C6C" w:rsidRDefault="002A21E9" w:rsidP="002A21E9">
            <w:pPr>
              <w:spacing w:before="40" w:after="4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A3C6C">
              <w:rPr>
                <w:rFonts w:ascii="Arial" w:hAnsi="Arial" w:cs="Arial"/>
                <w:iCs/>
                <w:sz w:val="24"/>
                <w:szCs w:val="24"/>
              </w:rPr>
              <w:t>Ao acionar o botão de ação “</w:t>
            </w:r>
            <w:r>
              <w:rPr>
                <w:rFonts w:ascii="Arial" w:hAnsi="Arial" w:cs="Arial"/>
                <w:sz w:val="24"/>
                <w:szCs w:val="24"/>
              </w:rPr>
              <w:t>Histórico de atendimento relevantes</w:t>
            </w:r>
            <w:r w:rsidRPr="006A3C6C">
              <w:rPr>
                <w:rFonts w:ascii="Arial" w:hAnsi="Arial" w:cs="Arial"/>
                <w:sz w:val="24"/>
                <w:szCs w:val="24"/>
              </w:rPr>
              <w:t>”</w:t>
            </w:r>
            <w:r w:rsidRPr="006A3C6C">
              <w:rPr>
                <w:rFonts w:ascii="Arial" w:hAnsi="Arial" w:cs="Arial"/>
                <w:iCs/>
                <w:sz w:val="24"/>
                <w:szCs w:val="24"/>
              </w:rPr>
              <w:t xml:space="preserve"> o sistema deverá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apresentar em uma tela modal </w:t>
            </w:r>
            <w:r w:rsidRPr="006A3C6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“PT04 Histórico de atendimento relevantes”. </w:t>
            </w:r>
          </w:p>
          <w:p w14:paraId="30DBA78B" w14:textId="7E119EF6" w:rsidR="002A21E9" w:rsidRPr="006A3C6C" w:rsidRDefault="002A21E9" w:rsidP="002A21E9">
            <w:pPr>
              <w:spacing w:before="40" w:after="40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FFFFFF"/>
            <w:vAlign w:val="center"/>
          </w:tcPr>
          <w:p w14:paraId="75B7433B" w14:textId="7D8F5B8E" w:rsidR="002A21E9" w:rsidRPr="006A3C6C" w:rsidRDefault="002A21E9" w:rsidP="002A21E9">
            <w:pPr>
              <w:pStyle w:val="OrientaoRUP"/>
              <w:spacing w:before="40" w:after="40" w:line="240" w:lineRule="auto"/>
              <w:jc w:val="center"/>
              <w:rPr>
                <w:rFonts w:ascii="Arial" w:hAnsi="Arial" w:cs="Arial"/>
                <w:i w:val="0"/>
                <w:color w:val="auto"/>
                <w:sz w:val="24"/>
              </w:rPr>
            </w:pPr>
            <w:r w:rsidRPr="006A3C6C">
              <w:rPr>
                <w:rFonts w:ascii="Arial" w:hAnsi="Arial" w:cs="Arial"/>
                <w:i w:val="0"/>
                <w:color w:val="auto"/>
                <w:sz w:val="24"/>
              </w:rPr>
              <w:t>3.</w:t>
            </w:r>
            <w:r>
              <w:rPr>
                <w:rFonts w:ascii="Arial" w:hAnsi="Arial" w:cs="Arial"/>
                <w:i w:val="0"/>
                <w:color w:val="auto"/>
                <w:sz w:val="24"/>
              </w:rPr>
              <w:t>1</w:t>
            </w:r>
          </w:p>
        </w:tc>
      </w:tr>
    </w:tbl>
    <w:p w14:paraId="6D37F68E" w14:textId="0A6A5039" w:rsidR="009A09E6" w:rsidRDefault="009A09E6" w:rsidP="009A09E6">
      <w:pPr>
        <w:pStyle w:val="QualidadeTexto"/>
        <w:spacing w:after="120" w:line="240" w:lineRule="auto"/>
        <w:ind w:left="363"/>
        <w:rPr>
          <w:rFonts w:cs="Arial"/>
          <w:color w:val="auto"/>
          <w:sz w:val="22"/>
          <w:szCs w:val="22"/>
        </w:rPr>
      </w:pPr>
    </w:p>
    <w:p w14:paraId="3292808C" w14:textId="2FDD2413" w:rsidR="00DF147F" w:rsidRPr="00DF147F" w:rsidRDefault="00DF147F" w:rsidP="00DF147F">
      <w:pPr>
        <w:pStyle w:val="QualidadeTexto"/>
        <w:spacing w:after="120" w:line="240" w:lineRule="auto"/>
        <w:ind w:left="363"/>
        <w:rPr>
          <w:rFonts w:cs="Arial"/>
          <w:b/>
          <w:bCs/>
          <w:color w:val="auto"/>
          <w:sz w:val="22"/>
          <w:szCs w:val="22"/>
        </w:rPr>
      </w:pPr>
      <w:r w:rsidRPr="00DF147F">
        <w:rPr>
          <w:rFonts w:cs="Arial"/>
          <w:b/>
          <w:bCs/>
          <w:color w:val="auto"/>
          <w:sz w:val="22"/>
          <w:szCs w:val="22"/>
        </w:rPr>
        <w:t xml:space="preserve">  </w:t>
      </w:r>
    </w:p>
    <w:p w14:paraId="79BEB784" w14:textId="395A517A" w:rsidR="00DF147F" w:rsidRPr="00DF147F" w:rsidRDefault="00DF147F" w:rsidP="009A09E6">
      <w:pPr>
        <w:pStyle w:val="QualidadeTexto"/>
        <w:spacing w:after="120" w:line="240" w:lineRule="auto"/>
        <w:ind w:left="363"/>
        <w:rPr>
          <w:rFonts w:cs="Arial"/>
          <w:b/>
          <w:bCs/>
          <w:color w:val="auto"/>
          <w:sz w:val="22"/>
          <w:szCs w:val="22"/>
        </w:rPr>
      </w:pPr>
    </w:p>
    <w:p w14:paraId="16FA9BFA" w14:textId="77777777" w:rsidR="009A09E6" w:rsidRPr="00927CD0" w:rsidRDefault="009A09E6" w:rsidP="009A09E6">
      <w:pPr>
        <w:pStyle w:val="PargrafodaLista"/>
        <w:numPr>
          <w:ilvl w:val="0"/>
          <w:numId w:val="22"/>
        </w:numPr>
        <w:tabs>
          <w:tab w:val="left" w:pos="426"/>
        </w:tabs>
        <w:spacing w:before="240" w:after="120" w:line="240" w:lineRule="auto"/>
        <w:contextualSpacing w:val="0"/>
        <w:rPr>
          <w:b/>
          <w:sz w:val="24"/>
          <w:szCs w:val="24"/>
          <w:lang w:bidi="en-US"/>
        </w:rPr>
      </w:pPr>
      <w:r w:rsidRPr="00927CD0">
        <w:rPr>
          <w:b/>
          <w:sz w:val="24"/>
          <w:szCs w:val="24"/>
          <w:lang w:bidi="en-US"/>
        </w:rPr>
        <w:t>Referências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3"/>
        <w:gridCol w:w="6375"/>
      </w:tblGrid>
      <w:tr w:rsidR="009A09E6" w:rsidRPr="00D86FDC" w14:paraId="08093DFD" w14:textId="77777777" w:rsidTr="004A2069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3E7900" w14:textId="77777777" w:rsidR="009A09E6" w:rsidRPr="00D86FDC" w:rsidRDefault="009A09E6" w:rsidP="004A2069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  <w:lang w:eastAsia="pt-BR"/>
              </w:rPr>
            </w:pPr>
            <w:r w:rsidRPr="00D86FDC">
              <w:rPr>
                <w:rFonts w:cs="Arial"/>
                <w:b/>
                <w:bCs/>
                <w:sz w:val="18"/>
                <w:szCs w:val="18"/>
                <w:lang w:eastAsia="pt-BR"/>
              </w:rPr>
              <w:t>Título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2B4AACD" w14:textId="77777777" w:rsidR="009A09E6" w:rsidRPr="00D86FDC" w:rsidRDefault="009A09E6" w:rsidP="004A2069">
            <w:pPr>
              <w:pStyle w:val="Corpodetexto2"/>
              <w:spacing w:before="40" w:after="40" w:line="240" w:lineRule="auto"/>
              <w:rPr>
                <w:b w:val="0"/>
                <w:bCs w:val="0"/>
                <w:color w:val="auto"/>
                <w:sz w:val="18"/>
                <w:szCs w:val="18"/>
              </w:rPr>
            </w:pPr>
            <w:r w:rsidRPr="00D86FDC">
              <w:rPr>
                <w:i w:val="0"/>
                <w:iCs w:val="0"/>
                <w:color w:val="auto"/>
                <w:sz w:val="18"/>
                <w:szCs w:val="18"/>
              </w:rPr>
              <w:t>Descrição/Localização</w:t>
            </w:r>
          </w:p>
        </w:tc>
      </w:tr>
      <w:tr w:rsidR="009A09E6" w:rsidRPr="00D86FDC" w14:paraId="2F5504BD" w14:textId="77777777" w:rsidTr="004A2069">
        <w:tc>
          <w:tcPr>
            <w:tcW w:w="1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 w:themeFill="background1"/>
            <w:hideMark/>
          </w:tcPr>
          <w:p w14:paraId="659BB945" w14:textId="4768190E" w:rsidR="009A09E6" w:rsidRPr="00A6077B" w:rsidRDefault="00026DC7" w:rsidP="004A2069">
            <w:pPr>
              <w:spacing w:before="40" w:after="40"/>
              <w:rPr>
                <w:rFonts w:cs="Arial"/>
                <w:iCs/>
                <w:sz w:val="18"/>
                <w:szCs w:val="18"/>
                <w:lang w:eastAsia="pt-BR"/>
              </w:rPr>
            </w:pPr>
            <w:r w:rsidRPr="00A6077B">
              <w:rPr>
                <w:rFonts w:cs="Arial"/>
                <w:iCs/>
                <w:sz w:val="18"/>
                <w:szCs w:val="18"/>
                <w:lang w:eastAsia="pt-BR"/>
              </w:rPr>
              <w:t xml:space="preserve"> </w:t>
            </w:r>
            <w:r w:rsidR="009A09E6" w:rsidRPr="00A6077B">
              <w:rPr>
                <w:rFonts w:cs="Arial"/>
                <w:iCs/>
                <w:sz w:val="18"/>
                <w:szCs w:val="18"/>
                <w:lang w:eastAsia="pt-BR"/>
              </w:rPr>
              <w:t>ERN</w:t>
            </w:r>
            <w:proofErr w:type="gramStart"/>
            <w:r>
              <w:rPr>
                <w:rFonts w:cs="Arial"/>
                <w:iCs/>
                <w:sz w:val="18"/>
                <w:szCs w:val="18"/>
                <w:lang w:eastAsia="pt-BR"/>
              </w:rPr>
              <w:t xml:space="preserve">-  </w:t>
            </w:r>
            <w:r w:rsidR="009A09E6" w:rsidRPr="00A6077B">
              <w:rPr>
                <w:rFonts w:cs="Arial"/>
                <w:iCs/>
                <w:sz w:val="18"/>
                <w:szCs w:val="18"/>
                <w:lang w:eastAsia="pt-BR"/>
              </w:rPr>
              <w:t>Regras</w:t>
            </w:r>
            <w:proofErr w:type="gramEnd"/>
            <w:r w:rsidR="009A09E6" w:rsidRPr="00A6077B">
              <w:rPr>
                <w:rFonts w:cs="Arial"/>
                <w:iCs/>
                <w:sz w:val="18"/>
                <w:szCs w:val="18"/>
                <w:lang w:eastAsia="pt-BR"/>
              </w:rPr>
              <w:t xml:space="preserve"> de </w:t>
            </w:r>
            <w:r w:rsidR="006A3C6C">
              <w:rPr>
                <w:rFonts w:cs="Arial"/>
                <w:iCs/>
                <w:sz w:val="18"/>
                <w:szCs w:val="18"/>
                <w:lang w:eastAsia="pt-BR"/>
              </w:rPr>
              <w:t>Negócio</w:t>
            </w:r>
          </w:p>
        </w:tc>
        <w:tc>
          <w:tcPr>
            <w:tcW w:w="3260" w:type="pct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21F8C45" w14:textId="77777777" w:rsidR="009A09E6" w:rsidRPr="00A6077B" w:rsidRDefault="009A09E6" w:rsidP="004A2069">
            <w:pPr>
              <w:spacing w:before="40" w:after="40"/>
              <w:rPr>
                <w:rFonts w:cs="Arial"/>
                <w:sz w:val="18"/>
                <w:szCs w:val="18"/>
              </w:rPr>
            </w:pPr>
            <w:r w:rsidRPr="00A6077B">
              <w:rPr>
                <w:rFonts w:cs="Arial"/>
                <w:sz w:val="18"/>
                <w:szCs w:val="18"/>
              </w:rPr>
              <w:t>Especificação de regra de negócio.</w:t>
            </w:r>
          </w:p>
        </w:tc>
      </w:tr>
    </w:tbl>
    <w:p w14:paraId="6640D5D1" w14:textId="6057AF88" w:rsidR="00517956" w:rsidRPr="00517956" w:rsidRDefault="00517956" w:rsidP="00517956">
      <w:pPr>
        <w:rPr>
          <w:lang w:bidi="en-US"/>
        </w:rPr>
      </w:pPr>
    </w:p>
    <w:p w14:paraId="1EF5D0DF" w14:textId="575AB408" w:rsidR="00517956" w:rsidRPr="00517956" w:rsidRDefault="00517956" w:rsidP="00517956">
      <w:pPr>
        <w:rPr>
          <w:lang w:bidi="en-US"/>
        </w:rPr>
      </w:pPr>
    </w:p>
    <w:p w14:paraId="4DB97983" w14:textId="5F7771ED" w:rsidR="00517956" w:rsidRPr="00517956" w:rsidRDefault="00517956" w:rsidP="00517956">
      <w:pPr>
        <w:rPr>
          <w:lang w:bidi="en-US"/>
        </w:rPr>
      </w:pPr>
    </w:p>
    <w:p w14:paraId="045A7B0D" w14:textId="1E2F4F0F" w:rsidR="00517956" w:rsidRPr="00517956" w:rsidRDefault="00517956" w:rsidP="00517956">
      <w:pPr>
        <w:rPr>
          <w:lang w:bidi="en-US"/>
        </w:rPr>
      </w:pPr>
    </w:p>
    <w:p w14:paraId="17F8A1CF" w14:textId="38642DE2" w:rsidR="00517956" w:rsidRPr="00517956" w:rsidRDefault="00517956" w:rsidP="00517956">
      <w:pPr>
        <w:rPr>
          <w:lang w:bidi="en-US"/>
        </w:rPr>
      </w:pPr>
    </w:p>
    <w:p w14:paraId="76410CF7" w14:textId="389B6614" w:rsidR="00517956" w:rsidRPr="00517956" w:rsidRDefault="00517956" w:rsidP="00517956">
      <w:pPr>
        <w:rPr>
          <w:lang w:bidi="en-US"/>
        </w:rPr>
      </w:pPr>
    </w:p>
    <w:p w14:paraId="3CA7DAF7" w14:textId="0E881D6F" w:rsidR="00517956" w:rsidRPr="00517956" w:rsidRDefault="00517956" w:rsidP="00517956">
      <w:pPr>
        <w:rPr>
          <w:lang w:bidi="en-US"/>
        </w:rPr>
      </w:pPr>
    </w:p>
    <w:p w14:paraId="16DDEDCA" w14:textId="5AF81647" w:rsidR="00517956" w:rsidRPr="00517956" w:rsidRDefault="00517956" w:rsidP="00517956">
      <w:pPr>
        <w:rPr>
          <w:lang w:bidi="en-US"/>
        </w:rPr>
      </w:pPr>
    </w:p>
    <w:p w14:paraId="7A7B8EF6" w14:textId="71286628" w:rsidR="00517956" w:rsidRPr="00517956" w:rsidRDefault="00517956" w:rsidP="00517956">
      <w:pPr>
        <w:tabs>
          <w:tab w:val="left" w:pos="3030"/>
        </w:tabs>
        <w:rPr>
          <w:lang w:bidi="en-US"/>
        </w:rPr>
      </w:pPr>
      <w:r>
        <w:rPr>
          <w:lang w:bidi="en-US"/>
        </w:rPr>
        <w:tab/>
      </w:r>
    </w:p>
    <w:sectPr w:rsidR="00517956" w:rsidRPr="00517956" w:rsidSect="001926C0">
      <w:foot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69AF7" w14:textId="77777777" w:rsidR="00C76BAE" w:rsidRDefault="00C76BAE" w:rsidP="00EF42E8">
      <w:pPr>
        <w:spacing w:after="0" w:line="240" w:lineRule="auto"/>
      </w:pPr>
      <w:r>
        <w:separator/>
      </w:r>
    </w:p>
  </w:endnote>
  <w:endnote w:type="continuationSeparator" w:id="0">
    <w:p w14:paraId="529F72A5" w14:textId="77777777" w:rsidR="00C76BAE" w:rsidRDefault="00C76BAE" w:rsidP="00EF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BB1188" w:rsidRPr="00D354A2" w14:paraId="5824C85F" w14:textId="77777777" w:rsidTr="0004054B">
      <w:tc>
        <w:tcPr>
          <w:tcW w:w="4889" w:type="dxa"/>
          <w:tcBorders>
            <w:top w:val="single" w:sz="4" w:space="0" w:color="auto"/>
          </w:tcBorders>
        </w:tcPr>
        <w:p w14:paraId="68FF0493" w14:textId="247A6F41" w:rsidR="00BB1188" w:rsidRPr="00D354A2" w:rsidRDefault="00BB1188" w:rsidP="00E31142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889" w:type="dxa"/>
          <w:tcBorders>
            <w:top w:val="single" w:sz="4" w:space="0" w:color="auto"/>
          </w:tcBorders>
        </w:tcPr>
        <w:p w14:paraId="1A5F614F" w14:textId="77777777" w:rsidR="00BB1188" w:rsidRPr="00D354A2" w:rsidRDefault="00BB1188" w:rsidP="0004054B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</w:p>
      </w:tc>
    </w:tr>
    <w:tr w:rsidR="00BB1188" w:rsidRPr="00D354A2" w14:paraId="455C4AB9" w14:textId="77777777" w:rsidTr="0004054B">
      <w:tc>
        <w:tcPr>
          <w:tcW w:w="4889" w:type="dxa"/>
        </w:tcPr>
        <w:p w14:paraId="1627D8F4" w14:textId="080AD999" w:rsidR="00BB1188" w:rsidRPr="00D354A2" w:rsidRDefault="00BB1188" w:rsidP="008848F9">
          <w:pPr>
            <w:pStyle w:val="Rodap"/>
            <w:spacing w:before="4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889" w:type="dxa"/>
        </w:tcPr>
        <w:p w14:paraId="11BAC676" w14:textId="77777777" w:rsidR="00BB1188" w:rsidRPr="00D354A2" w:rsidRDefault="00BB1188" w:rsidP="0004054B">
          <w:pPr>
            <w:pStyle w:val="Rodap"/>
            <w:spacing w:before="4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 w:rsidR="00FA6677"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="00FA6677">
            <w:rPr>
              <w:rFonts w:ascii="Arial" w:hAnsi="Arial" w:cs="Arial"/>
              <w:sz w:val="16"/>
              <w:szCs w:val="16"/>
            </w:rPr>
            <w:fldChar w:fldCharType="separate"/>
          </w:r>
          <w:r w:rsidR="008D3EA9">
            <w:rPr>
              <w:rFonts w:ascii="Arial" w:hAnsi="Arial" w:cs="Arial"/>
              <w:noProof/>
              <w:sz w:val="16"/>
              <w:szCs w:val="16"/>
            </w:rPr>
            <w:t>1</w:t>
          </w:r>
          <w:r w:rsidR="00FA6677"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de </w:t>
          </w:r>
          <w:fldSimple w:instr=" NUMPAGES  \* Arabic  \* MERGEFORMAT ">
            <w:r w:rsidR="008D3EA9" w:rsidRPr="008D3EA9"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fldSimple>
        </w:p>
      </w:tc>
    </w:tr>
  </w:tbl>
  <w:p w14:paraId="00AB7B58" w14:textId="77777777" w:rsidR="00BB1188" w:rsidRDefault="00BB11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8773" w14:textId="77777777" w:rsidR="00C76BAE" w:rsidRDefault="00C76BAE" w:rsidP="00EF42E8">
      <w:pPr>
        <w:spacing w:after="0" w:line="240" w:lineRule="auto"/>
      </w:pPr>
      <w:r>
        <w:separator/>
      </w:r>
    </w:p>
  </w:footnote>
  <w:footnote w:type="continuationSeparator" w:id="0">
    <w:p w14:paraId="74A1C2E0" w14:textId="77777777" w:rsidR="00C76BAE" w:rsidRDefault="00C76BAE" w:rsidP="00EF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2CA705C"/>
    <w:name w:val="QualidadeNumeracao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A0EE543C"/>
    <w:name w:val="QualidadeNumeracao"/>
    <w:lvl w:ilvl="0">
      <w:start w:val="1"/>
      <w:numFmt w:val="decimal"/>
      <w:pStyle w:val="Ttulo1"/>
      <w:lvlText w:val=" %1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2" w15:restartNumberingAfterBreak="0">
    <w:nsid w:val="02011C58"/>
    <w:multiLevelType w:val="hybridMultilevel"/>
    <w:tmpl w:val="2482F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E2E96"/>
    <w:multiLevelType w:val="multilevel"/>
    <w:tmpl w:val="A622CFE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85C73D6"/>
    <w:multiLevelType w:val="multilevel"/>
    <w:tmpl w:val="354871F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9646F2D"/>
    <w:multiLevelType w:val="hybridMultilevel"/>
    <w:tmpl w:val="9E163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A6C6A"/>
    <w:multiLevelType w:val="hybridMultilevel"/>
    <w:tmpl w:val="EE9A4630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14646BB1"/>
    <w:multiLevelType w:val="hybridMultilevel"/>
    <w:tmpl w:val="601C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34F3C"/>
    <w:multiLevelType w:val="hybridMultilevel"/>
    <w:tmpl w:val="F870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9262C"/>
    <w:multiLevelType w:val="hybridMultilevel"/>
    <w:tmpl w:val="4AFCF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032E"/>
    <w:multiLevelType w:val="hybridMultilevel"/>
    <w:tmpl w:val="5CA6BF5A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1A444F33"/>
    <w:multiLevelType w:val="hybridMultilevel"/>
    <w:tmpl w:val="5C7A1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35B42"/>
    <w:multiLevelType w:val="hybridMultilevel"/>
    <w:tmpl w:val="87C07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C2CD4"/>
    <w:multiLevelType w:val="hybridMultilevel"/>
    <w:tmpl w:val="EAA208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D79E4"/>
    <w:multiLevelType w:val="hybridMultilevel"/>
    <w:tmpl w:val="CE169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C2BA2"/>
    <w:multiLevelType w:val="hybridMultilevel"/>
    <w:tmpl w:val="5B3ED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C43D0"/>
    <w:multiLevelType w:val="hybridMultilevel"/>
    <w:tmpl w:val="9FB6773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8" w15:restartNumberingAfterBreak="0">
    <w:nsid w:val="68C62FF9"/>
    <w:multiLevelType w:val="hybridMultilevel"/>
    <w:tmpl w:val="2CAAF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D0652"/>
    <w:multiLevelType w:val="hybridMultilevel"/>
    <w:tmpl w:val="603EA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F11BB"/>
    <w:multiLevelType w:val="hybridMultilevel"/>
    <w:tmpl w:val="570E2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715B0"/>
    <w:multiLevelType w:val="hybridMultilevel"/>
    <w:tmpl w:val="EA846424"/>
    <w:lvl w:ilvl="0" w:tplc="0416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2" w15:restartNumberingAfterBreak="0">
    <w:nsid w:val="7F1B1527"/>
    <w:multiLevelType w:val="multilevel"/>
    <w:tmpl w:val="F4E20E52"/>
    <w:lvl w:ilvl="0">
      <w:start w:val="1"/>
      <w:numFmt w:val="decimal"/>
      <w:lvlText w:val="1.%1."/>
      <w:lvlJc w:val="left"/>
      <w:pPr>
        <w:tabs>
          <w:tab w:val="num" w:pos="57"/>
        </w:tabs>
        <w:ind w:left="113" w:hanging="113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1.%1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84254325">
    <w:abstractNumId w:val="2"/>
  </w:num>
  <w:num w:numId="2" w16cid:durableId="430467057">
    <w:abstractNumId w:val="0"/>
  </w:num>
  <w:num w:numId="3" w16cid:durableId="1971789552">
    <w:abstractNumId w:val="4"/>
  </w:num>
  <w:num w:numId="4" w16cid:durableId="1315448793">
    <w:abstractNumId w:val="10"/>
  </w:num>
  <w:num w:numId="5" w16cid:durableId="1638144899">
    <w:abstractNumId w:val="1"/>
  </w:num>
  <w:num w:numId="6" w16cid:durableId="1348289540">
    <w:abstractNumId w:val="22"/>
  </w:num>
  <w:num w:numId="7" w16cid:durableId="1656101808">
    <w:abstractNumId w:val="0"/>
  </w:num>
  <w:num w:numId="8" w16cid:durableId="216361788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5343974">
    <w:abstractNumId w:val="13"/>
  </w:num>
  <w:num w:numId="10" w16cid:durableId="2124617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2536389">
    <w:abstractNumId w:val="1"/>
  </w:num>
  <w:num w:numId="12" w16cid:durableId="1386370505">
    <w:abstractNumId w:val="19"/>
  </w:num>
  <w:num w:numId="13" w16cid:durableId="906302652">
    <w:abstractNumId w:val="5"/>
  </w:num>
  <w:num w:numId="14" w16cid:durableId="1556503260">
    <w:abstractNumId w:val="1"/>
  </w:num>
  <w:num w:numId="15" w16cid:durableId="1144739402">
    <w:abstractNumId w:val="1"/>
  </w:num>
  <w:num w:numId="16" w16cid:durableId="368260638">
    <w:abstractNumId w:val="1"/>
  </w:num>
  <w:num w:numId="17" w16cid:durableId="2004550698">
    <w:abstractNumId w:val="1"/>
  </w:num>
  <w:num w:numId="18" w16cid:durableId="624508621">
    <w:abstractNumId w:val="1"/>
  </w:num>
  <w:num w:numId="19" w16cid:durableId="1444886069">
    <w:abstractNumId w:val="1"/>
  </w:num>
  <w:num w:numId="20" w16cid:durableId="328682987">
    <w:abstractNumId w:val="14"/>
  </w:num>
  <w:num w:numId="21" w16cid:durableId="405997742">
    <w:abstractNumId w:val="15"/>
  </w:num>
  <w:num w:numId="22" w16cid:durableId="199436359">
    <w:abstractNumId w:val="3"/>
  </w:num>
  <w:num w:numId="23" w16cid:durableId="828327579">
    <w:abstractNumId w:val="16"/>
  </w:num>
  <w:num w:numId="24" w16cid:durableId="40712969">
    <w:abstractNumId w:val="7"/>
  </w:num>
  <w:num w:numId="25" w16cid:durableId="2052459170">
    <w:abstractNumId w:val="17"/>
  </w:num>
  <w:num w:numId="26" w16cid:durableId="1198856925">
    <w:abstractNumId w:val="11"/>
  </w:num>
  <w:num w:numId="27" w16cid:durableId="2140567746">
    <w:abstractNumId w:val="18"/>
  </w:num>
  <w:num w:numId="28" w16cid:durableId="1264801152">
    <w:abstractNumId w:val="9"/>
  </w:num>
  <w:num w:numId="29" w16cid:durableId="462115940">
    <w:abstractNumId w:val="20"/>
  </w:num>
  <w:num w:numId="30" w16cid:durableId="1881287471">
    <w:abstractNumId w:val="8"/>
  </w:num>
  <w:num w:numId="31" w16cid:durableId="663969852">
    <w:abstractNumId w:val="12"/>
  </w:num>
  <w:num w:numId="32" w16cid:durableId="2012370318">
    <w:abstractNumId w:val="6"/>
  </w:num>
  <w:num w:numId="33" w16cid:durableId="3998541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4C1"/>
    <w:rsid w:val="000015EF"/>
    <w:rsid w:val="0000334E"/>
    <w:rsid w:val="00016564"/>
    <w:rsid w:val="00023EBD"/>
    <w:rsid w:val="00024A4E"/>
    <w:rsid w:val="00026DC7"/>
    <w:rsid w:val="00040294"/>
    <w:rsid w:val="0004054B"/>
    <w:rsid w:val="00042153"/>
    <w:rsid w:val="00043F23"/>
    <w:rsid w:val="000453D9"/>
    <w:rsid w:val="000457E0"/>
    <w:rsid w:val="00046450"/>
    <w:rsid w:val="000470F1"/>
    <w:rsid w:val="0005140A"/>
    <w:rsid w:val="00051A31"/>
    <w:rsid w:val="00054885"/>
    <w:rsid w:val="00054CA5"/>
    <w:rsid w:val="000754EE"/>
    <w:rsid w:val="00075F8D"/>
    <w:rsid w:val="00083224"/>
    <w:rsid w:val="00085559"/>
    <w:rsid w:val="00087560"/>
    <w:rsid w:val="00095687"/>
    <w:rsid w:val="000A10F1"/>
    <w:rsid w:val="000A1EED"/>
    <w:rsid w:val="000A2C96"/>
    <w:rsid w:val="000A455F"/>
    <w:rsid w:val="000B5083"/>
    <w:rsid w:val="000C1D88"/>
    <w:rsid w:val="000C4641"/>
    <w:rsid w:val="000C506C"/>
    <w:rsid w:val="000D3FA5"/>
    <w:rsid w:val="000D5649"/>
    <w:rsid w:val="000E0681"/>
    <w:rsid w:val="000E1084"/>
    <w:rsid w:val="000E2803"/>
    <w:rsid w:val="000E3785"/>
    <w:rsid w:val="000E588E"/>
    <w:rsid w:val="000E6DA1"/>
    <w:rsid w:val="000F1E75"/>
    <w:rsid w:val="000F7D85"/>
    <w:rsid w:val="00100D18"/>
    <w:rsid w:val="00104F1C"/>
    <w:rsid w:val="001053F2"/>
    <w:rsid w:val="001112D9"/>
    <w:rsid w:val="00120476"/>
    <w:rsid w:val="00121B70"/>
    <w:rsid w:val="00121FD2"/>
    <w:rsid w:val="001234A1"/>
    <w:rsid w:val="0013215C"/>
    <w:rsid w:val="001321AC"/>
    <w:rsid w:val="00133F66"/>
    <w:rsid w:val="00146343"/>
    <w:rsid w:val="001504CA"/>
    <w:rsid w:val="0015243E"/>
    <w:rsid w:val="0015443C"/>
    <w:rsid w:val="00155B40"/>
    <w:rsid w:val="00163AF0"/>
    <w:rsid w:val="001654CE"/>
    <w:rsid w:val="00165C55"/>
    <w:rsid w:val="001757A0"/>
    <w:rsid w:val="00176319"/>
    <w:rsid w:val="00190F07"/>
    <w:rsid w:val="0019235E"/>
    <w:rsid w:val="001926C0"/>
    <w:rsid w:val="00193ED0"/>
    <w:rsid w:val="00194D1E"/>
    <w:rsid w:val="001A503E"/>
    <w:rsid w:val="001A64A6"/>
    <w:rsid w:val="001C33A2"/>
    <w:rsid w:val="001C45B2"/>
    <w:rsid w:val="001C4AA9"/>
    <w:rsid w:val="001D01D9"/>
    <w:rsid w:val="001D322F"/>
    <w:rsid w:val="001E23D0"/>
    <w:rsid w:val="001E25A7"/>
    <w:rsid w:val="001E26AD"/>
    <w:rsid w:val="001F0BF3"/>
    <w:rsid w:val="001F4E5D"/>
    <w:rsid w:val="002009E0"/>
    <w:rsid w:val="00200C16"/>
    <w:rsid w:val="00203696"/>
    <w:rsid w:val="00205118"/>
    <w:rsid w:val="002066B4"/>
    <w:rsid w:val="00207B78"/>
    <w:rsid w:val="00217649"/>
    <w:rsid w:val="00220FEA"/>
    <w:rsid w:val="00221605"/>
    <w:rsid w:val="0022276A"/>
    <w:rsid w:val="00224366"/>
    <w:rsid w:val="00224D00"/>
    <w:rsid w:val="002252DD"/>
    <w:rsid w:val="00225A5D"/>
    <w:rsid w:val="0022621D"/>
    <w:rsid w:val="00240935"/>
    <w:rsid w:val="00240EA8"/>
    <w:rsid w:val="00242C59"/>
    <w:rsid w:val="00243C6D"/>
    <w:rsid w:val="0024411B"/>
    <w:rsid w:val="00244BB9"/>
    <w:rsid w:val="00245F0C"/>
    <w:rsid w:val="00247EC3"/>
    <w:rsid w:val="00251443"/>
    <w:rsid w:val="00253257"/>
    <w:rsid w:val="00253657"/>
    <w:rsid w:val="002542A5"/>
    <w:rsid w:val="00255D1E"/>
    <w:rsid w:val="0026237D"/>
    <w:rsid w:val="002632E8"/>
    <w:rsid w:val="00266F78"/>
    <w:rsid w:val="002709D9"/>
    <w:rsid w:val="002717C6"/>
    <w:rsid w:val="00271F90"/>
    <w:rsid w:val="0027408B"/>
    <w:rsid w:val="00274E10"/>
    <w:rsid w:val="00280A24"/>
    <w:rsid w:val="00283EBA"/>
    <w:rsid w:val="00284E31"/>
    <w:rsid w:val="00285F63"/>
    <w:rsid w:val="00287676"/>
    <w:rsid w:val="00291CDA"/>
    <w:rsid w:val="00292CC5"/>
    <w:rsid w:val="0029414D"/>
    <w:rsid w:val="002966C0"/>
    <w:rsid w:val="00296C8E"/>
    <w:rsid w:val="002970CE"/>
    <w:rsid w:val="002A21E9"/>
    <w:rsid w:val="002A2E09"/>
    <w:rsid w:val="002A35B1"/>
    <w:rsid w:val="002A426A"/>
    <w:rsid w:val="002A49A0"/>
    <w:rsid w:val="002A5C40"/>
    <w:rsid w:val="002B46E6"/>
    <w:rsid w:val="002B6420"/>
    <w:rsid w:val="002B7D3F"/>
    <w:rsid w:val="002C14C1"/>
    <w:rsid w:val="002C43A8"/>
    <w:rsid w:val="002C55C3"/>
    <w:rsid w:val="002D323B"/>
    <w:rsid w:val="002D7E72"/>
    <w:rsid w:val="002E7A7C"/>
    <w:rsid w:val="002F0E9A"/>
    <w:rsid w:val="00304541"/>
    <w:rsid w:val="0030481D"/>
    <w:rsid w:val="003207BC"/>
    <w:rsid w:val="00321D8C"/>
    <w:rsid w:val="003237BD"/>
    <w:rsid w:val="003239F1"/>
    <w:rsid w:val="00327874"/>
    <w:rsid w:val="003321FE"/>
    <w:rsid w:val="00332E7E"/>
    <w:rsid w:val="00333089"/>
    <w:rsid w:val="003432D5"/>
    <w:rsid w:val="00343C74"/>
    <w:rsid w:val="00345F2C"/>
    <w:rsid w:val="00347F1A"/>
    <w:rsid w:val="003555A7"/>
    <w:rsid w:val="00356D1C"/>
    <w:rsid w:val="00361659"/>
    <w:rsid w:val="00362AD9"/>
    <w:rsid w:val="0036625B"/>
    <w:rsid w:val="00366359"/>
    <w:rsid w:val="00370121"/>
    <w:rsid w:val="0037117F"/>
    <w:rsid w:val="0038005A"/>
    <w:rsid w:val="00380E82"/>
    <w:rsid w:val="00383AB7"/>
    <w:rsid w:val="00383B6A"/>
    <w:rsid w:val="00383BA5"/>
    <w:rsid w:val="00387A76"/>
    <w:rsid w:val="00390734"/>
    <w:rsid w:val="00390AFD"/>
    <w:rsid w:val="00391FD8"/>
    <w:rsid w:val="00393057"/>
    <w:rsid w:val="00393377"/>
    <w:rsid w:val="00395848"/>
    <w:rsid w:val="003979EF"/>
    <w:rsid w:val="003A0098"/>
    <w:rsid w:val="003A517A"/>
    <w:rsid w:val="003B0F26"/>
    <w:rsid w:val="003C39A1"/>
    <w:rsid w:val="003C3FC0"/>
    <w:rsid w:val="003C4FDA"/>
    <w:rsid w:val="003C69A8"/>
    <w:rsid w:val="003C7D37"/>
    <w:rsid w:val="003D41E7"/>
    <w:rsid w:val="003E204C"/>
    <w:rsid w:val="003E5C7D"/>
    <w:rsid w:val="003E60BA"/>
    <w:rsid w:val="003F6D9E"/>
    <w:rsid w:val="003F74AD"/>
    <w:rsid w:val="004033DF"/>
    <w:rsid w:val="004035BF"/>
    <w:rsid w:val="00405557"/>
    <w:rsid w:val="004120E3"/>
    <w:rsid w:val="0041300A"/>
    <w:rsid w:val="0041416E"/>
    <w:rsid w:val="004211A1"/>
    <w:rsid w:val="00424D13"/>
    <w:rsid w:val="00431EF3"/>
    <w:rsid w:val="00436CC0"/>
    <w:rsid w:val="00440673"/>
    <w:rsid w:val="00440703"/>
    <w:rsid w:val="00446A34"/>
    <w:rsid w:val="00457D19"/>
    <w:rsid w:val="00460318"/>
    <w:rsid w:val="004608E9"/>
    <w:rsid w:val="00460C98"/>
    <w:rsid w:val="00463682"/>
    <w:rsid w:val="00466D9A"/>
    <w:rsid w:val="0047693F"/>
    <w:rsid w:val="00477FE0"/>
    <w:rsid w:val="004814A4"/>
    <w:rsid w:val="00481C9B"/>
    <w:rsid w:val="00482484"/>
    <w:rsid w:val="004830C8"/>
    <w:rsid w:val="00484826"/>
    <w:rsid w:val="00491180"/>
    <w:rsid w:val="00492313"/>
    <w:rsid w:val="004945FA"/>
    <w:rsid w:val="00494827"/>
    <w:rsid w:val="00497E7F"/>
    <w:rsid w:val="004A0B4C"/>
    <w:rsid w:val="004A115B"/>
    <w:rsid w:val="004A195B"/>
    <w:rsid w:val="004A3EF8"/>
    <w:rsid w:val="004B179B"/>
    <w:rsid w:val="004B245A"/>
    <w:rsid w:val="004B79E3"/>
    <w:rsid w:val="004B7F0A"/>
    <w:rsid w:val="004C09D8"/>
    <w:rsid w:val="004C0B56"/>
    <w:rsid w:val="004C11C9"/>
    <w:rsid w:val="004C2DEC"/>
    <w:rsid w:val="004C313F"/>
    <w:rsid w:val="004D0363"/>
    <w:rsid w:val="004D3DB6"/>
    <w:rsid w:val="004D7D4C"/>
    <w:rsid w:val="004E3CEF"/>
    <w:rsid w:val="004E6AD1"/>
    <w:rsid w:val="004F4864"/>
    <w:rsid w:val="00500F24"/>
    <w:rsid w:val="0051294A"/>
    <w:rsid w:val="0051320F"/>
    <w:rsid w:val="005134D9"/>
    <w:rsid w:val="00513BBD"/>
    <w:rsid w:val="00517956"/>
    <w:rsid w:val="0052127A"/>
    <w:rsid w:val="005226D6"/>
    <w:rsid w:val="005276BB"/>
    <w:rsid w:val="00530513"/>
    <w:rsid w:val="00536C1F"/>
    <w:rsid w:val="00536DBC"/>
    <w:rsid w:val="00540DCA"/>
    <w:rsid w:val="00544E0A"/>
    <w:rsid w:val="00544F78"/>
    <w:rsid w:val="00550AFD"/>
    <w:rsid w:val="005528D8"/>
    <w:rsid w:val="0055334B"/>
    <w:rsid w:val="00554679"/>
    <w:rsid w:val="00554BF0"/>
    <w:rsid w:val="00555A4D"/>
    <w:rsid w:val="005578DD"/>
    <w:rsid w:val="005610E8"/>
    <w:rsid w:val="0056286D"/>
    <w:rsid w:val="005651BA"/>
    <w:rsid w:val="00570613"/>
    <w:rsid w:val="005759B5"/>
    <w:rsid w:val="00580C43"/>
    <w:rsid w:val="005905C3"/>
    <w:rsid w:val="00595721"/>
    <w:rsid w:val="005971EB"/>
    <w:rsid w:val="005A22C4"/>
    <w:rsid w:val="005B1330"/>
    <w:rsid w:val="005B282A"/>
    <w:rsid w:val="005B28D1"/>
    <w:rsid w:val="005B39C4"/>
    <w:rsid w:val="005C0A3D"/>
    <w:rsid w:val="005C18D7"/>
    <w:rsid w:val="005C33AD"/>
    <w:rsid w:val="005C3732"/>
    <w:rsid w:val="005C416F"/>
    <w:rsid w:val="005C54AD"/>
    <w:rsid w:val="005C58AF"/>
    <w:rsid w:val="005C79FC"/>
    <w:rsid w:val="005D1470"/>
    <w:rsid w:val="005D1A2E"/>
    <w:rsid w:val="005D2D90"/>
    <w:rsid w:val="005D583A"/>
    <w:rsid w:val="005D63C9"/>
    <w:rsid w:val="005D78E1"/>
    <w:rsid w:val="005E0DDA"/>
    <w:rsid w:val="005E1BE1"/>
    <w:rsid w:val="005F49A2"/>
    <w:rsid w:val="005F5FF8"/>
    <w:rsid w:val="005F7F3D"/>
    <w:rsid w:val="006043C6"/>
    <w:rsid w:val="00604B1B"/>
    <w:rsid w:val="006150D0"/>
    <w:rsid w:val="00616365"/>
    <w:rsid w:val="006174F6"/>
    <w:rsid w:val="00624676"/>
    <w:rsid w:val="0062476E"/>
    <w:rsid w:val="006319D7"/>
    <w:rsid w:val="00631F7D"/>
    <w:rsid w:val="006357EB"/>
    <w:rsid w:val="00636415"/>
    <w:rsid w:val="006447C7"/>
    <w:rsid w:val="00647EBC"/>
    <w:rsid w:val="006568FE"/>
    <w:rsid w:val="00657182"/>
    <w:rsid w:val="00663C6A"/>
    <w:rsid w:val="00673BA1"/>
    <w:rsid w:val="00681E7A"/>
    <w:rsid w:val="0068329B"/>
    <w:rsid w:val="00683F06"/>
    <w:rsid w:val="006A3C6C"/>
    <w:rsid w:val="006A49BA"/>
    <w:rsid w:val="006A73CE"/>
    <w:rsid w:val="006B4CC7"/>
    <w:rsid w:val="006B535E"/>
    <w:rsid w:val="006B56BF"/>
    <w:rsid w:val="006B5FAB"/>
    <w:rsid w:val="006C1602"/>
    <w:rsid w:val="006C3495"/>
    <w:rsid w:val="006C43F1"/>
    <w:rsid w:val="006C5D99"/>
    <w:rsid w:val="006C62B1"/>
    <w:rsid w:val="006D17DD"/>
    <w:rsid w:val="006D2577"/>
    <w:rsid w:val="006D3613"/>
    <w:rsid w:val="006E15E4"/>
    <w:rsid w:val="006E3DD7"/>
    <w:rsid w:val="006E68EC"/>
    <w:rsid w:val="006F010C"/>
    <w:rsid w:val="006F0648"/>
    <w:rsid w:val="006F251E"/>
    <w:rsid w:val="006F3F8C"/>
    <w:rsid w:val="00700722"/>
    <w:rsid w:val="00700900"/>
    <w:rsid w:val="00703026"/>
    <w:rsid w:val="0070338D"/>
    <w:rsid w:val="00703BE7"/>
    <w:rsid w:val="007133BD"/>
    <w:rsid w:val="00713467"/>
    <w:rsid w:val="00716998"/>
    <w:rsid w:val="00727761"/>
    <w:rsid w:val="00732ABD"/>
    <w:rsid w:val="00733FD6"/>
    <w:rsid w:val="007354BC"/>
    <w:rsid w:val="00737248"/>
    <w:rsid w:val="00740AB5"/>
    <w:rsid w:val="00741D1B"/>
    <w:rsid w:val="00744BA1"/>
    <w:rsid w:val="00746707"/>
    <w:rsid w:val="00750DF2"/>
    <w:rsid w:val="007525C8"/>
    <w:rsid w:val="00756AE4"/>
    <w:rsid w:val="00765331"/>
    <w:rsid w:val="00765FA7"/>
    <w:rsid w:val="00767FAE"/>
    <w:rsid w:val="007725AF"/>
    <w:rsid w:val="007814FC"/>
    <w:rsid w:val="00782ACC"/>
    <w:rsid w:val="007865E7"/>
    <w:rsid w:val="00795092"/>
    <w:rsid w:val="0079748B"/>
    <w:rsid w:val="007A1302"/>
    <w:rsid w:val="007A311B"/>
    <w:rsid w:val="007A38EB"/>
    <w:rsid w:val="007A4471"/>
    <w:rsid w:val="007A66FF"/>
    <w:rsid w:val="007A7305"/>
    <w:rsid w:val="007B2182"/>
    <w:rsid w:val="007B67C5"/>
    <w:rsid w:val="007B7697"/>
    <w:rsid w:val="007C20FB"/>
    <w:rsid w:val="007C436E"/>
    <w:rsid w:val="007F0240"/>
    <w:rsid w:val="007F0F74"/>
    <w:rsid w:val="007F1E26"/>
    <w:rsid w:val="007F3F3F"/>
    <w:rsid w:val="007F418A"/>
    <w:rsid w:val="007F53EB"/>
    <w:rsid w:val="00800875"/>
    <w:rsid w:val="008150B2"/>
    <w:rsid w:val="008213B2"/>
    <w:rsid w:val="0082389E"/>
    <w:rsid w:val="00830FB2"/>
    <w:rsid w:val="008312A0"/>
    <w:rsid w:val="0083477C"/>
    <w:rsid w:val="00836646"/>
    <w:rsid w:val="008407F0"/>
    <w:rsid w:val="008409FB"/>
    <w:rsid w:val="00840CF9"/>
    <w:rsid w:val="00841365"/>
    <w:rsid w:val="00841671"/>
    <w:rsid w:val="0084209C"/>
    <w:rsid w:val="0084456D"/>
    <w:rsid w:val="00844DF0"/>
    <w:rsid w:val="00844E5E"/>
    <w:rsid w:val="008453EF"/>
    <w:rsid w:val="00845E8E"/>
    <w:rsid w:val="00850093"/>
    <w:rsid w:val="00854A58"/>
    <w:rsid w:val="00857C71"/>
    <w:rsid w:val="00861998"/>
    <w:rsid w:val="0086404F"/>
    <w:rsid w:val="00875391"/>
    <w:rsid w:val="008848F9"/>
    <w:rsid w:val="00896559"/>
    <w:rsid w:val="00896FF9"/>
    <w:rsid w:val="008A0A97"/>
    <w:rsid w:val="008B13E9"/>
    <w:rsid w:val="008B3923"/>
    <w:rsid w:val="008B3BA2"/>
    <w:rsid w:val="008B7C27"/>
    <w:rsid w:val="008C030E"/>
    <w:rsid w:val="008C2FC6"/>
    <w:rsid w:val="008C3D62"/>
    <w:rsid w:val="008D1D4C"/>
    <w:rsid w:val="008D3EA9"/>
    <w:rsid w:val="008E04CE"/>
    <w:rsid w:val="008E79FB"/>
    <w:rsid w:val="00906A2F"/>
    <w:rsid w:val="00913EAF"/>
    <w:rsid w:val="00915506"/>
    <w:rsid w:val="00922A5F"/>
    <w:rsid w:val="0093245A"/>
    <w:rsid w:val="00932AE0"/>
    <w:rsid w:val="0093569A"/>
    <w:rsid w:val="00943E6D"/>
    <w:rsid w:val="00944ECC"/>
    <w:rsid w:val="00946C86"/>
    <w:rsid w:val="0096076C"/>
    <w:rsid w:val="00961DD7"/>
    <w:rsid w:val="00962DA7"/>
    <w:rsid w:val="00963C50"/>
    <w:rsid w:val="009708EF"/>
    <w:rsid w:val="00974026"/>
    <w:rsid w:val="00974304"/>
    <w:rsid w:val="009759E0"/>
    <w:rsid w:val="00980468"/>
    <w:rsid w:val="00982784"/>
    <w:rsid w:val="00983B0C"/>
    <w:rsid w:val="0098411A"/>
    <w:rsid w:val="00993E9B"/>
    <w:rsid w:val="0099660C"/>
    <w:rsid w:val="009978FB"/>
    <w:rsid w:val="009A09E6"/>
    <w:rsid w:val="009A1671"/>
    <w:rsid w:val="009A2866"/>
    <w:rsid w:val="009A3FE9"/>
    <w:rsid w:val="009A57E3"/>
    <w:rsid w:val="009A5E16"/>
    <w:rsid w:val="009A65FE"/>
    <w:rsid w:val="009A6C74"/>
    <w:rsid w:val="009B63A5"/>
    <w:rsid w:val="009C0FF0"/>
    <w:rsid w:val="009C26D7"/>
    <w:rsid w:val="009C4514"/>
    <w:rsid w:val="009D5631"/>
    <w:rsid w:val="009D5951"/>
    <w:rsid w:val="009D5E0A"/>
    <w:rsid w:val="009E0A40"/>
    <w:rsid w:val="009E1F60"/>
    <w:rsid w:val="009E2361"/>
    <w:rsid w:val="009E54F1"/>
    <w:rsid w:val="009E6B49"/>
    <w:rsid w:val="009F0368"/>
    <w:rsid w:val="009F1256"/>
    <w:rsid w:val="00A0717D"/>
    <w:rsid w:val="00A12B02"/>
    <w:rsid w:val="00A1400D"/>
    <w:rsid w:val="00A15AE5"/>
    <w:rsid w:val="00A17B80"/>
    <w:rsid w:val="00A21608"/>
    <w:rsid w:val="00A21719"/>
    <w:rsid w:val="00A2282E"/>
    <w:rsid w:val="00A23D8C"/>
    <w:rsid w:val="00A309C2"/>
    <w:rsid w:val="00A36FBF"/>
    <w:rsid w:val="00A450AF"/>
    <w:rsid w:val="00A463B0"/>
    <w:rsid w:val="00A465CE"/>
    <w:rsid w:val="00A51B5B"/>
    <w:rsid w:val="00A60E85"/>
    <w:rsid w:val="00A620A9"/>
    <w:rsid w:val="00A632ED"/>
    <w:rsid w:val="00A63752"/>
    <w:rsid w:val="00A63855"/>
    <w:rsid w:val="00A64C2B"/>
    <w:rsid w:val="00A711BF"/>
    <w:rsid w:val="00A7258C"/>
    <w:rsid w:val="00A73637"/>
    <w:rsid w:val="00A76FC8"/>
    <w:rsid w:val="00A85139"/>
    <w:rsid w:val="00A85521"/>
    <w:rsid w:val="00A86083"/>
    <w:rsid w:val="00A8695E"/>
    <w:rsid w:val="00A9143E"/>
    <w:rsid w:val="00A964D8"/>
    <w:rsid w:val="00AA1FAC"/>
    <w:rsid w:val="00AA4832"/>
    <w:rsid w:val="00AA61C3"/>
    <w:rsid w:val="00AB484B"/>
    <w:rsid w:val="00AB4AB6"/>
    <w:rsid w:val="00AC2673"/>
    <w:rsid w:val="00AD0D3D"/>
    <w:rsid w:val="00AD32D4"/>
    <w:rsid w:val="00AD7703"/>
    <w:rsid w:val="00AE00BA"/>
    <w:rsid w:val="00AE3BF8"/>
    <w:rsid w:val="00AE40FF"/>
    <w:rsid w:val="00AE4B73"/>
    <w:rsid w:val="00AE79A1"/>
    <w:rsid w:val="00AF375A"/>
    <w:rsid w:val="00AF5A9D"/>
    <w:rsid w:val="00B06EF4"/>
    <w:rsid w:val="00B10C8C"/>
    <w:rsid w:val="00B11FE4"/>
    <w:rsid w:val="00B14D79"/>
    <w:rsid w:val="00B22AAE"/>
    <w:rsid w:val="00B25465"/>
    <w:rsid w:val="00B3345F"/>
    <w:rsid w:val="00B344CE"/>
    <w:rsid w:val="00B36979"/>
    <w:rsid w:val="00B4577D"/>
    <w:rsid w:val="00B459C1"/>
    <w:rsid w:val="00B50F68"/>
    <w:rsid w:val="00B52B03"/>
    <w:rsid w:val="00B532E2"/>
    <w:rsid w:val="00B5563F"/>
    <w:rsid w:val="00B56F62"/>
    <w:rsid w:val="00B6205B"/>
    <w:rsid w:val="00B6373D"/>
    <w:rsid w:val="00B63A76"/>
    <w:rsid w:val="00B67E36"/>
    <w:rsid w:val="00B76BD7"/>
    <w:rsid w:val="00B8156D"/>
    <w:rsid w:val="00B825A9"/>
    <w:rsid w:val="00B82972"/>
    <w:rsid w:val="00B86229"/>
    <w:rsid w:val="00B90663"/>
    <w:rsid w:val="00B91589"/>
    <w:rsid w:val="00B91CF1"/>
    <w:rsid w:val="00B9346F"/>
    <w:rsid w:val="00B943EC"/>
    <w:rsid w:val="00B94983"/>
    <w:rsid w:val="00B94A87"/>
    <w:rsid w:val="00B961A3"/>
    <w:rsid w:val="00BA1C2E"/>
    <w:rsid w:val="00BA638B"/>
    <w:rsid w:val="00BB1188"/>
    <w:rsid w:val="00BB1AED"/>
    <w:rsid w:val="00BB3876"/>
    <w:rsid w:val="00BB5875"/>
    <w:rsid w:val="00BB5BFE"/>
    <w:rsid w:val="00BC3CEB"/>
    <w:rsid w:val="00BC40A9"/>
    <w:rsid w:val="00BC4C72"/>
    <w:rsid w:val="00BC55AB"/>
    <w:rsid w:val="00BC7F75"/>
    <w:rsid w:val="00BD18CF"/>
    <w:rsid w:val="00BD2D90"/>
    <w:rsid w:val="00BD56A7"/>
    <w:rsid w:val="00BD5FFB"/>
    <w:rsid w:val="00BE2C97"/>
    <w:rsid w:val="00BE4D14"/>
    <w:rsid w:val="00BE6AB2"/>
    <w:rsid w:val="00BE6BFC"/>
    <w:rsid w:val="00BF271F"/>
    <w:rsid w:val="00BF4392"/>
    <w:rsid w:val="00BF4EC2"/>
    <w:rsid w:val="00BF4FFC"/>
    <w:rsid w:val="00C046D3"/>
    <w:rsid w:val="00C11DA5"/>
    <w:rsid w:val="00C1528B"/>
    <w:rsid w:val="00C16293"/>
    <w:rsid w:val="00C23801"/>
    <w:rsid w:val="00C24262"/>
    <w:rsid w:val="00C24A23"/>
    <w:rsid w:val="00C2543C"/>
    <w:rsid w:val="00C25FCE"/>
    <w:rsid w:val="00C27FDD"/>
    <w:rsid w:val="00C316C2"/>
    <w:rsid w:val="00C32728"/>
    <w:rsid w:val="00C328DC"/>
    <w:rsid w:val="00C407AC"/>
    <w:rsid w:val="00C43603"/>
    <w:rsid w:val="00C552A6"/>
    <w:rsid w:val="00C55741"/>
    <w:rsid w:val="00C637A1"/>
    <w:rsid w:val="00C6630B"/>
    <w:rsid w:val="00C7238D"/>
    <w:rsid w:val="00C735ED"/>
    <w:rsid w:val="00C75C45"/>
    <w:rsid w:val="00C76BAE"/>
    <w:rsid w:val="00C848F4"/>
    <w:rsid w:val="00C85A39"/>
    <w:rsid w:val="00C85CC9"/>
    <w:rsid w:val="00CA288E"/>
    <w:rsid w:val="00CA4515"/>
    <w:rsid w:val="00CB3EFB"/>
    <w:rsid w:val="00CB5F17"/>
    <w:rsid w:val="00CC2FE3"/>
    <w:rsid w:val="00CC4BDD"/>
    <w:rsid w:val="00CD324D"/>
    <w:rsid w:val="00CD49EF"/>
    <w:rsid w:val="00CE02EF"/>
    <w:rsid w:val="00CE4675"/>
    <w:rsid w:val="00CE74CB"/>
    <w:rsid w:val="00CF0125"/>
    <w:rsid w:val="00CF053B"/>
    <w:rsid w:val="00CF17FA"/>
    <w:rsid w:val="00CF1CDA"/>
    <w:rsid w:val="00CF2021"/>
    <w:rsid w:val="00CF453E"/>
    <w:rsid w:val="00CF6C6E"/>
    <w:rsid w:val="00D01862"/>
    <w:rsid w:val="00D0651A"/>
    <w:rsid w:val="00D1380C"/>
    <w:rsid w:val="00D14620"/>
    <w:rsid w:val="00D1719F"/>
    <w:rsid w:val="00D2190B"/>
    <w:rsid w:val="00D31F54"/>
    <w:rsid w:val="00D32DEE"/>
    <w:rsid w:val="00D34A9B"/>
    <w:rsid w:val="00D34F3F"/>
    <w:rsid w:val="00D354A2"/>
    <w:rsid w:val="00D4115D"/>
    <w:rsid w:val="00D4445D"/>
    <w:rsid w:val="00D45E81"/>
    <w:rsid w:val="00D57C2F"/>
    <w:rsid w:val="00D6037B"/>
    <w:rsid w:val="00D63DB4"/>
    <w:rsid w:val="00D6456A"/>
    <w:rsid w:val="00D64655"/>
    <w:rsid w:val="00D6709B"/>
    <w:rsid w:val="00D8208D"/>
    <w:rsid w:val="00D8248C"/>
    <w:rsid w:val="00D83889"/>
    <w:rsid w:val="00D85217"/>
    <w:rsid w:val="00D92765"/>
    <w:rsid w:val="00D92850"/>
    <w:rsid w:val="00D9383D"/>
    <w:rsid w:val="00DB237E"/>
    <w:rsid w:val="00DB6741"/>
    <w:rsid w:val="00DD1E25"/>
    <w:rsid w:val="00DD42F6"/>
    <w:rsid w:val="00DD5561"/>
    <w:rsid w:val="00DE3D47"/>
    <w:rsid w:val="00DF147F"/>
    <w:rsid w:val="00DF4C6F"/>
    <w:rsid w:val="00DF79E9"/>
    <w:rsid w:val="00E03BCC"/>
    <w:rsid w:val="00E06A2D"/>
    <w:rsid w:val="00E102AF"/>
    <w:rsid w:val="00E103AC"/>
    <w:rsid w:val="00E1591D"/>
    <w:rsid w:val="00E2406E"/>
    <w:rsid w:val="00E2467B"/>
    <w:rsid w:val="00E27A7F"/>
    <w:rsid w:val="00E31142"/>
    <w:rsid w:val="00E42B6C"/>
    <w:rsid w:val="00E43499"/>
    <w:rsid w:val="00E44C17"/>
    <w:rsid w:val="00E4737F"/>
    <w:rsid w:val="00E50A9F"/>
    <w:rsid w:val="00E700EF"/>
    <w:rsid w:val="00E72048"/>
    <w:rsid w:val="00E730A5"/>
    <w:rsid w:val="00E7359C"/>
    <w:rsid w:val="00E75138"/>
    <w:rsid w:val="00E80B07"/>
    <w:rsid w:val="00E84B1B"/>
    <w:rsid w:val="00E87C1F"/>
    <w:rsid w:val="00E911D7"/>
    <w:rsid w:val="00EA033D"/>
    <w:rsid w:val="00EA237B"/>
    <w:rsid w:val="00EA4D15"/>
    <w:rsid w:val="00EB39DF"/>
    <w:rsid w:val="00EB476E"/>
    <w:rsid w:val="00EB5D46"/>
    <w:rsid w:val="00EC03CC"/>
    <w:rsid w:val="00EC123F"/>
    <w:rsid w:val="00EC5368"/>
    <w:rsid w:val="00EC6208"/>
    <w:rsid w:val="00ED49D6"/>
    <w:rsid w:val="00ED7497"/>
    <w:rsid w:val="00EE0346"/>
    <w:rsid w:val="00EE3391"/>
    <w:rsid w:val="00EE5066"/>
    <w:rsid w:val="00EE6F0E"/>
    <w:rsid w:val="00EF2062"/>
    <w:rsid w:val="00EF2E7E"/>
    <w:rsid w:val="00EF36C8"/>
    <w:rsid w:val="00EF42E8"/>
    <w:rsid w:val="00EF5BD4"/>
    <w:rsid w:val="00F01C77"/>
    <w:rsid w:val="00F038EC"/>
    <w:rsid w:val="00F04727"/>
    <w:rsid w:val="00F11D46"/>
    <w:rsid w:val="00F1245D"/>
    <w:rsid w:val="00F13C98"/>
    <w:rsid w:val="00F20526"/>
    <w:rsid w:val="00F25F50"/>
    <w:rsid w:val="00F26B81"/>
    <w:rsid w:val="00F26C71"/>
    <w:rsid w:val="00F3070F"/>
    <w:rsid w:val="00F40088"/>
    <w:rsid w:val="00F4014D"/>
    <w:rsid w:val="00F42229"/>
    <w:rsid w:val="00F4254B"/>
    <w:rsid w:val="00F4797D"/>
    <w:rsid w:val="00F51943"/>
    <w:rsid w:val="00F57F0B"/>
    <w:rsid w:val="00F6161D"/>
    <w:rsid w:val="00F618A6"/>
    <w:rsid w:val="00F61D01"/>
    <w:rsid w:val="00F700BE"/>
    <w:rsid w:val="00F70488"/>
    <w:rsid w:val="00F71B29"/>
    <w:rsid w:val="00F755BA"/>
    <w:rsid w:val="00F860A4"/>
    <w:rsid w:val="00F963CA"/>
    <w:rsid w:val="00FA04E5"/>
    <w:rsid w:val="00FA0C55"/>
    <w:rsid w:val="00FA47FD"/>
    <w:rsid w:val="00FA484B"/>
    <w:rsid w:val="00FA6677"/>
    <w:rsid w:val="00FB43A5"/>
    <w:rsid w:val="00FC2B6E"/>
    <w:rsid w:val="00FC55F5"/>
    <w:rsid w:val="00FC62E3"/>
    <w:rsid w:val="00FC7576"/>
    <w:rsid w:val="00FD39AC"/>
    <w:rsid w:val="00FD4DC2"/>
    <w:rsid w:val="00FD4EA3"/>
    <w:rsid w:val="00FD7B39"/>
    <w:rsid w:val="00FD7B66"/>
    <w:rsid w:val="00FE5368"/>
    <w:rsid w:val="00FE62D2"/>
    <w:rsid w:val="00FF0C21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6E4AC"/>
  <w15:docId w15:val="{5F3F4495-AACE-41B3-8CF4-11F0878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E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Head1,Título 1 Big,Tabla Contenido 1,Heading 1a,h1,Level 1 Topic Heading"/>
    <w:basedOn w:val="Normal"/>
    <w:next w:val="Normal"/>
    <w:link w:val="Ttulo1Char"/>
    <w:qFormat/>
    <w:rsid w:val="00C637A1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</w:rPr>
  </w:style>
  <w:style w:type="paragraph" w:styleId="Ttulo2">
    <w:name w:val="heading 2"/>
    <w:aliases w:val="H2,section 1.1,h2,Level 2 Topic Heading"/>
    <w:basedOn w:val="Ttulo1"/>
    <w:next w:val="Normal"/>
    <w:link w:val="Ttulo2Char"/>
    <w:qFormat/>
    <w:rsid w:val="00C637A1"/>
    <w:pPr>
      <w:numPr>
        <w:ilvl w:val="1"/>
        <w:numId w:val="6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link w:val="Ttulo3Char"/>
    <w:qFormat/>
    <w:rsid w:val="00C637A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C637A1"/>
    <w:pPr>
      <w:numPr>
        <w:ilvl w:val="3"/>
        <w:numId w:val="7"/>
      </w:numPr>
      <w:outlineLvl w:val="3"/>
    </w:pPr>
    <w:rPr>
      <w:b w:val="0"/>
      <w:i/>
      <w:iCs/>
      <w:sz w:val="20"/>
    </w:rPr>
  </w:style>
  <w:style w:type="paragraph" w:styleId="Ttulo5">
    <w:name w:val="heading 5"/>
    <w:basedOn w:val="Normal"/>
    <w:next w:val="Normal"/>
    <w:link w:val="Ttulo5Char"/>
    <w:qFormat/>
    <w:rsid w:val="00C637A1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eastAsia="Times New Roman" w:hAnsi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C637A1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C637A1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eastAsia="Times New Roman" w:hAnsi="Times New Roman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637A1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eastAsia="Times New Roman" w:hAnsi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637A1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eastAsia="Times New Roman" w:hAnsi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2E8"/>
  </w:style>
  <w:style w:type="paragraph" w:styleId="Rodap">
    <w:name w:val="footer"/>
    <w:basedOn w:val="Normal"/>
    <w:link w:val="RodapChar"/>
    <w:unhideWhenUsed/>
    <w:rsid w:val="00EF4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2E8"/>
  </w:style>
  <w:style w:type="paragraph" w:styleId="Textodebalo">
    <w:name w:val="Balloon Text"/>
    <w:basedOn w:val="Normal"/>
    <w:link w:val="TextodebaloChar"/>
    <w:semiHidden/>
    <w:unhideWhenUsed/>
    <w:rsid w:val="00EF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2E8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rsid w:val="000E3785"/>
    <w:pPr>
      <w:spacing w:after="120" w:line="240" w:lineRule="atLeast"/>
      <w:ind w:left="720"/>
    </w:pPr>
    <w:rPr>
      <w:rFonts w:ascii="Times New Roman" w:eastAsia="Times New Roman" w:hAnsi="Times New Roman"/>
      <w:i/>
      <w:iCs/>
      <w:color w:val="0000FF"/>
      <w:sz w:val="20"/>
      <w:szCs w:val="20"/>
      <w:lang w:eastAsia="pt-BR"/>
    </w:rPr>
  </w:style>
  <w:style w:type="paragraph" w:customStyle="1" w:styleId="Tabela">
    <w:name w:val="Tabela"/>
    <w:basedOn w:val="Normal"/>
    <w:rsid w:val="00EF5BD4"/>
    <w:pPr>
      <w:spacing w:after="0" w:line="240" w:lineRule="auto"/>
    </w:pPr>
    <w:rPr>
      <w:rFonts w:ascii="Arial" w:eastAsia="Times New Roman" w:hAnsi="Arial"/>
      <w:sz w:val="20"/>
      <w:szCs w:val="20"/>
      <w:lang w:val="en-US"/>
    </w:rPr>
  </w:style>
  <w:style w:type="character" w:customStyle="1" w:styleId="Ttulo1Char">
    <w:name w:val="Título 1 Char"/>
    <w:aliases w:val="Head1 Char,Título 1 Big Char,Tabla Contenido 1 Char,Heading 1a Char,h1 Char,Level 1 Topic Heading Char"/>
    <w:basedOn w:val="Fontepargpadro"/>
    <w:link w:val="Ttulo1"/>
    <w:rsid w:val="00C637A1"/>
    <w:rPr>
      <w:rFonts w:ascii="Arial" w:eastAsia="Times New Roman" w:hAnsi="Arial"/>
      <w:b/>
      <w:sz w:val="24"/>
      <w:lang w:eastAsia="en-US"/>
    </w:rPr>
  </w:style>
  <w:style w:type="character" w:customStyle="1" w:styleId="Ttulo2Char">
    <w:name w:val="Título 2 Char"/>
    <w:aliases w:val="H2 Char,section 1.1 Char,h2 Char,Level 2 Topic Heading Char"/>
    <w:basedOn w:val="Fontepargpadro"/>
    <w:link w:val="Ttulo2"/>
    <w:rsid w:val="00C637A1"/>
    <w:rPr>
      <w:rFonts w:ascii="Arial" w:eastAsia="Times New Roman" w:hAnsi="Arial"/>
      <w:b/>
      <w:lang w:eastAsia="en-US"/>
    </w:rPr>
  </w:style>
  <w:style w:type="character" w:customStyle="1" w:styleId="Ttulo3Char">
    <w:name w:val="Título 3 Char"/>
    <w:basedOn w:val="Fontepargpadro"/>
    <w:link w:val="Ttulo3"/>
    <w:rsid w:val="00C637A1"/>
    <w:rPr>
      <w:rFonts w:ascii="Arial" w:eastAsia="Times New Roman" w:hAnsi="Arial"/>
      <w:i/>
      <w:lang w:eastAsia="en-US"/>
    </w:rPr>
  </w:style>
  <w:style w:type="character" w:customStyle="1" w:styleId="Ttulo4Char">
    <w:name w:val="Título 4 Char"/>
    <w:basedOn w:val="Fontepargpadro"/>
    <w:link w:val="Ttulo4"/>
    <w:rsid w:val="00C637A1"/>
    <w:rPr>
      <w:rFonts w:ascii="Arial" w:eastAsia="Times New Roman" w:hAnsi="Arial"/>
      <w:i/>
      <w:iCs/>
      <w:lang w:eastAsia="en-US"/>
    </w:rPr>
  </w:style>
  <w:style w:type="character" w:customStyle="1" w:styleId="Ttulo5Char">
    <w:name w:val="Título 5 Char"/>
    <w:basedOn w:val="Fontepargpadro"/>
    <w:link w:val="Ttulo5"/>
    <w:rsid w:val="00C637A1"/>
    <w:rPr>
      <w:rFonts w:ascii="Times New Roman" w:eastAsia="Times New Roman" w:hAnsi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rsid w:val="00C637A1"/>
    <w:rPr>
      <w:rFonts w:ascii="Times New Roman" w:eastAsia="Times New Roman" w:hAnsi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C637A1"/>
    <w:rPr>
      <w:rFonts w:ascii="Times New Roman" w:eastAsia="Times New Roman" w:hAnsi="Times New Roman"/>
      <w:lang w:eastAsia="en-US"/>
    </w:rPr>
  </w:style>
  <w:style w:type="character" w:customStyle="1" w:styleId="Ttulo8Char">
    <w:name w:val="Título 8 Char"/>
    <w:basedOn w:val="Fontepargpadro"/>
    <w:link w:val="Ttulo8"/>
    <w:rsid w:val="00C637A1"/>
    <w:rPr>
      <w:rFonts w:ascii="Times New Roman" w:eastAsia="Times New Roman" w:hAnsi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rsid w:val="00C637A1"/>
    <w:rPr>
      <w:rFonts w:ascii="Times New Roman" w:eastAsia="Times New Roman" w:hAnsi="Times New Roman"/>
      <w:b/>
      <w:i/>
      <w:sz w:val="18"/>
      <w:lang w:eastAsia="en-US"/>
    </w:rPr>
  </w:style>
  <w:style w:type="paragraph" w:styleId="Corpodetexto">
    <w:name w:val="Body Text"/>
    <w:basedOn w:val="Normal"/>
    <w:link w:val="CorpodetextoChar"/>
    <w:semiHidden/>
    <w:rsid w:val="00C637A1"/>
    <w:pPr>
      <w:keepLines/>
      <w:widowControl w:val="0"/>
      <w:spacing w:after="120" w:line="240" w:lineRule="atLeast"/>
      <w:ind w:left="720"/>
    </w:pPr>
    <w:rPr>
      <w:rFonts w:ascii="Arial" w:eastAsia="Times New Roman" w:hAnsi="Arial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637A1"/>
    <w:rPr>
      <w:rFonts w:ascii="Arial" w:eastAsia="Times New Roman" w:hAnsi="Arial"/>
      <w:lang w:eastAsia="en-US"/>
    </w:rPr>
  </w:style>
  <w:style w:type="paragraph" w:styleId="Ttulo">
    <w:name w:val="Title"/>
    <w:basedOn w:val="Normal"/>
    <w:next w:val="Normal"/>
    <w:link w:val="TtuloChar"/>
    <w:qFormat/>
    <w:rsid w:val="00C637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C637A1"/>
    <w:rPr>
      <w:rFonts w:ascii="Arial" w:eastAsia="Times New Roman" w:hAnsi="Arial"/>
      <w:b/>
      <w:sz w:val="36"/>
      <w:lang w:eastAsia="en-US"/>
    </w:rPr>
  </w:style>
  <w:style w:type="paragraph" w:styleId="Sumrio1">
    <w:name w:val="toc 1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C637A1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/>
      <w:sz w:val="20"/>
      <w:szCs w:val="20"/>
    </w:rPr>
  </w:style>
  <w:style w:type="paragraph" w:styleId="Sumrio3">
    <w:name w:val="toc 3"/>
    <w:basedOn w:val="Normal"/>
    <w:next w:val="Normal"/>
    <w:uiPriority w:val="39"/>
    <w:qFormat/>
    <w:rsid w:val="00C637A1"/>
    <w:pPr>
      <w:widowControl w:val="0"/>
      <w:tabs>
        <w:tab w:val="left" w:pos="1440"/>
        <w:tab w:val="left" w:pos="1600"/>
        <w:tab w:val="right" w:pos="9360"/>
      </w:tabs>
      <w:spacing w:after="0" w:line="240" w:lineRule="atLeast"/>
      <w:ind w:left="990"/>
    </w:pPr>
    <w:rPr>
      <w:rFonts w:ascii="Times New Roman" w:eastAsia="Times New Roman" w:hAnsi="Times New Roman"/>
      <w:bCs/>
      <w:noProof/>
      <w:sz w:val="20"/>
      <w:szCs w:val="20"/>
    </w:rPr>
  </w:style>
  <w:style w:type="character" w:styleId="Nmerodepgina">
    <w:name w:val="page number"/>
    <w:basedOn w:val="Fontepargpadro"/>
    <w:semiHidden/>
    <w:rsid w:val="00C637A1"/>
  </w:style>
  <w:style w:type="paragraph" w:customStyle="1" w:styleId="InfoBlue0">
    <w:name w:val="InfoBlue"/>
    <w:basedOn w:val="Normal"/>
    <w:next w:val="Corpodetexto"/>
    <w:autoRedefine/>
    <w:rsid w:val="00C637A1"/>
    <w:pPr>
      <w:widowControl w:val="0"/>
      <w:spacing w:after="120" w:line="240" w:lineRule="atLeast"/>
      <w:jc w:val="both"/>
    </w:pPr>
    <w:rPr>
      <w:rFonts w:ascii="Arial" w:eastAsia="Times New Roman" w:hAnsi="Arial"/>
      <w:iCs/>
      <w:vanish/>
      <w:sz w:val="20"/>
      <w:szCs w:val="20"/>
    </w:rPr>
  </w:style>
  <w:style w:type="character" w:styleId="Hyperlink">
    <w:name w:val="Hyperlink"/>
    <w:basedOn w:val="Fontepargpadro"/>
    <w:uiPriority w:val="99"/>
    <w:rsid w:val="00C637A1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semiHidden/>
    <w:rsid w:val="00C637A1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637A1"/>
    <w:rPr>
      <w:rFonts w:ascii="Times New Roman" w:eastAsia="Times New Roman" w:hAnsi="Times New Roman"/>
      <w:lang w:eastAsia="en-US"/>
    </w:rPr>
  </w:style>
  <w:style w:type="paragraph" w:styleId="Legenda">
    <w:name w:val="caption"/>
    <w:basedOn w:val="Normal"/>
    <w:next w:val="Normal"/>
    <w:qFormat/>
    <w:rsid w:val="00C637A1"/>
    <w:pPr>
      <w:widowControl w:val="0"/>
      <w:spacing w:before="120" w:after="120" w:line="240" w:lineRule="atLeast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TableHeader">
    <w:name w:val="TableHeader"/>
    <w:basedOn w:val="Normal"/>
    <w:rsid w:val="00C637A1"/>
    <w:pPr>
      <w:widowControl w:val="0"/>
      <w:spacing w:before="60" w:after="60" w:line="240" w:lineRule="atLeast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C637A1"/>
    <w:pPr>
      <w:widowControl w:val="0"/>
      <w:spacing w:after="0" w:line="240" w:lineRule="atLeast"/>
      <w:ind w:left="360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paragraph" w:customStyle="1" w:styleId="Referncia">
    <w:name w:val="Referência"/>
    <w:basedOn w:val="Normal"/>
    <w:rsid w:val="00C637A1"/>
    <w:pPr>
      <w:numPr>
        <w:numId w:val="3"/>
      </w:numPr>
      <w:spacing w:before="120" w:after="120" w:line="240" w:lineRule="auto"/>
      <w:jc w:val="both"/>
    </w:pPr>
    <w:rPr>
      <w:rFonts w:ascii="Verdana" w:eastAsia="Times New Roman" w:hAnsi="Verdana" w:cs="Arial"/>
      <w:sz w:val="20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C637A1"/>
    <w:pPr>
      <w:widowControl w:val="0"/>
      <w:spacing w:after="0" w:line="240" w:lineRule="atLeast"/>
      <w:ind w:firstLine="720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637A1"/>
    <w:rPr>
      <w:rFonts w:ascii="Tahoma" w:eastAsia="Times New Roman" w:hAnsi="Tahoma" w:cs="Tahoma"/>
      <w:lang w:eastAsia="en-US"/>
    </w:rPr>
  </w:style>
  <w:style w:type="paragraph" w:styleId="Sumrio4">
    <w:name w:val="toc 4"/>
    <w:basedOn w:val="Normal"/>
    <w:next w:val="Normal"/>
    <w:autoRedefine/>
    <w:uiPriority w:val="39"/>
    <w:rsid w:val="00C637A1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rsid w:val="00C637A1"/>
    <w:pPr>
      <w:spacing w:after="0" w:line="240" w:lineRule="auto"/>
      <w:ind w:left="96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6">
    <w:name w:val="toc 6"/>
    <w:basedOn w:val="Normal"/>
    <w:next w:val="Normal"/>
    <w:autoRedefine/>
    <w:uiPriority w:val="39"/>
    <w:rsid w:val="00C637A1"/>
    <w:pPr>
      <w:spacing w:after="0" w:line="240" w:lineRule="auto"/>
      <w:ind w:left="120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7">
    <w:name w:val="toc 7"/>
    <w:basedOn w:val="Normal"/>
    <w:next w:val="Normal"/>
    <w:autoRedefine/>
    <w:uiPriority w:val="39"/>
    <w:rsid w:val="00C637A1"/>
    <w:pPr>
      <w:spacing w:after="0" w:line="240" w:lineRule="auto"/>
      <w:ind w:left="144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8">
    <w:name w:val="toc 8"/>
    <w:basedOn w:val="Normal"/>
    <w:next w:val="Normal"/>
    <w:autoRedefine/>
    <w:uiPriority w:val="39"/>
    <w:rsid w:val="00C637A1"/>
    <w:pPr>
      <w:spacing w:after="0" w:line="240" w:lineRule="auto"/>
      <w:ind w:left="168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C637A1"/>
    <w:pPr>
      <w:spacing w:after="0" w:line="240" w:lineRule="auto"/>
      <w:ind w:left="192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rsid w:val="00C637A1"/>
    <w:pPr>
      <w:widowControl w:val="0"/>
      <w:spacing w:after="0" w:line="240" w:lineRule="atLeast"/>
      <w:jc w:val="center"/>
    </w:pPr>
    <w:rPr>
      <w:rFonts w:ascii="Arial" w:eastAsia="Times New Roman" w:hAnsi="Arial" w:cs="Arial"/>
      <w:b/>
      <w:bCs/>
      <w:i/>
      <w:iCs/>
      <w:color w:val="0000FF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C637A1"/>
    <w:rPr>
      <w:rFonts w:ascii="Arial" w:eastAsia="Times New Roman" w:hAnsi="Arial" w:cs="Arial"/>
      <w:b/>
      <w:bCs/>
      <w:i/>
      <w:iCs/>
      <w:color w:val="0000FF"/>
    </w:rPr>
  </w:style>
  <w:style w:type="paragraph" w:styleId="Corpodetexto3">
    <w:name w:val="Body Text 3"/>
    <w:basedOn w:val="Normal"/>
    <w:link w:val="Corpodetexto3Char"/>
    <w:semiHidden/>
    <w:rsid w:val="00C637A1"/>
    <w:pPr>
      <w:widowControl w:val="0"/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semiHidden/>
    <w:rsid w:val="00C637A1"/>
    <w:rPr>
      <w:rFonts w:ascii="Arial" w:eastAsia="Times New Roman" w:hAnsi="Arial" w:cs="Arial"/>
      <w:i/>
      <w:color w:val="0000FF"/>
      <w:lang w:eastAsia="en-US"/>
    </w:rPr>
  </w:style>
  <w:style w:type="character" w:styleId="nfase">
    <w:name w:val="Emphasis"/>
    <w:qFormat/>
    <w:rsid w:val="00C637A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C637A1"/>
    <w:rPr>
      <w:color w:val="80008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37A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QualidadeTexto">
    <w:name w:val="QualidadeTexto"/>
    <w:rsid w:val="00C637A1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styleId="PargrafodaLista">
    <w:name w:val="List Paragraph"/>
    <w:basedOn w:val="Normal"/>
    <w:uiPriority w:val="34"/>
    <w:qFormat/>
    <w:rsid w:val="00922A5F"/>
    <w:pPr>
      <w:ind w:left="720"/>
      <w:contextualSpacing/>
    </w:pPr>
  </w:style>
  <w:style w:type="paragraph" w:customStyle="1" w:styleId="OrientaoRUP">
    <w:name w:val="Orientação RUP"/>
    <w:next w:val="Normal"/>
    <w:qFormat/>
    <w:rsid w:val="00D85217"/>
    <w:pPr>
      <w:spacing w:before="60" w:after="60" w:line="276" w:lineRule="auto"/>
      <w:jc w:val="both"/>
    </w:pPr>
    <w:rPr>
      <w:rFonts w:ascii="Tahoma" w:hAnsi="Tahoma" w:cs="Tahoma"/>
      <w:i/>
      <w:color w:val="0033CC"/>
      <w:sz w:val="22"/>
      <w:szCs w:val="24"/>
      <w:lang w:eastAsia="en-US"/>
    </w:rPr>
  </w:style>
  <w:style w:type="paragraph" w:customStyle="1" w:styleId="Instruo">
    <w:name w:val="Instrução"/>
    <w:basedOn w:val="Normal"/>
    <w:link w:val="InstruoChar"/>
    <w:qFormat/>
    <w:rsid w:val="00800875"/>
    <w:pPr>
      <w:widowControl w:val="0"/>
      <w:suppressAutoHyphens/>
      <w:spacing w:before="120" w:after="120" w:line="240" w:lineRule="auto"/>
      <w:ind w:left="363"/>
      <w:jc w:val="both"/>
    </w:pPr>
    <w:rPr>
      <w:rFonts w:ascii="Arial" w:eastAsia="Lucida Sans Unicode" w:hAnsi="Arial" w:cs="Arial"/>
      <w:i/>
      <w:color w:val="0000FF"/>
      <w:lang w:bidi="en-US"/>
    </w:rPr>
  </w:style>
  <w:style w:type="character" w:customStyle="1" w:styleId="InstruoChar">
    <w:name w:val="Instrução Char"/>
    <w:basedOn w:val="Fontepargpadro"/>
    <w:link w:val="Instruo"/>
    <w:rsid w:val="00800875"/>
    <w:rPr>
      <w:rFonts w:ascii="Arial" w:eastAsia="Lucida Sans Unicode" w:hAnsi="Arial" w:cs="Arial"/>
      <w:i/>
      <w:color w:val="0000FF"/>
      <w:sz w:val="22"/>
      <w:szCs w:val="22"/>
      <w:lang w:eastAsia="en-US" w:bidi="en-US"/>
    </w:rPr>
  </w:style>
  <w:style w:type="character" w:styleId="Refdecomentrio">
    <w:name w:val="annotation reference"/>
    <w:basedOn w:val="Fontepargpadro"/>
    <w:uiPriority w:val="99"/>
    <w:semiHidden/>
    <w:unhideWhenUsed/>
    <w:rsid w:val="006D36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36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361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36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3613"/>
    <w:rPr>
      <w:b/>
      <w:bCs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7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79E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yka.bacellar\Downloads\DASI_Sigla%20ou%20Nome%20do%20Produt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069B2-659A-4DB6-8039-08B42F2B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DASI_Sigla ou Nome do Produto (2).dotx</Template>
  <TotalTime>9151</TotalTime>
  <Pages>7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HU_SJUR_001_Cadastrar_Tipos_Normativos</vt:lpstr>
    </vt:vector>
  </TitlesOfParts>
  <Company>Tribunal Superior Eleitoral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HU_SJUR_001_Cadastrar_Tipos_Normativos</dc:title>
  <dc:subject>História de Usuário</dc:subject>
  <dc:creator>Paulo Fernando B. da Silva</dc:creator>
  <dc:description>Após a inclusão com sucesso retornar para a tela de pesquisa.</dc:description>
  <cp:lastModifiedBy>Oscar Galdino de oliveira Júnior</cp:lastModifiedBy>
  <cp:revision>73</cp:revision>
  <cp:lastPrinted>2011-01-17T16:16:00Z</cp:lastPrinted>
  <dcterms:created xsi:type="dcterms:W3CDTF">2021-10-07T23:02:00Z</dcterms:created>
  <dcterms:modified xsi:type="dcterms:W3CDTF">2023-04-15T16:03:00Z</dcterms:modified>
  <cp:category>0.6</cp:category>
</cp:coreProperties>
</file>